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H w:val="none" w:sz="0" w:space="0" w:color="auto"/>
          <w:insideV w:val="none" w:sz="0" w:space="0" w:color="auto"/>
        </w:tblBorders>
        <w:tblLook w:val="04A0" w:firstRow="1" w:lastRow="0" w:firstColumn="1" w:lastColumn="0" w:noHBand="0" w:noVBand="1"/>
      </w:tblPr>
      <w:tblGrid>
        <w:gridCol w:w="99"/>
        <w:gridCol w:w="7048"/>
      </w:tblGrid>
      <w:tr w:rsidR="00A0722F" w:rsidRPr="00127C5F" w:rsidTr="00433BDB">
        <w:trPr>
          <w:trHeight w:val="14570"/>
        </w:trPr>
        <w:tc>
          <w:tcPr>
            <w:tcW w:w="144" w:type="dxa"/>
            <w:shd w:val="clear" w:color="auto" w:fill="90A1CF" w:themeFill="accent1" w:themeFillTint="99"/>
            <w:tcMar>
              <w:left w:w="0" w:type="dxa"/>
              <w:right w:w="0" w:type="dxa"/>
            </w:tcMar>
          </w:tcPr>
          <w:p w:rsidR="00A864C8" w:rsidRDefault="00A864C8">
            <w:pPr>
              <w:rPr>
                <w:color w:val="77697A" w:themeColor="accent6" w:themeShade="BF"/>
              </w:rPr>
            </w:pPr>
          </w:p>
        </w:tc>
        <w:tc>
          <w:tcPr>
            <w:tcW w:w="10656" w:type="dxa"/>
            <w:shd w:val="thinDiagStripe" w:color="F2F2F2" w:themeColor="background1" w:themeShade="F2" w:fill="auto"/>
            <w:tcMar>
              <w:left w:w="0" w:type="dxa"/>
              <w:right w:w="0" w:type="dxa"/>
            </w:tcMar>
          </w:tcPr>
          <w:p w:rsidR="00A864C8" w:rsidRDefault="001443EF">
            <w:pPr>
              <w:rPr>
                <w:color w:val="77697A" w:themeColor="accent6" w:themeShade="BF"/>
              </w:rPr>
            </w:pPr>
            <w:r>
              <w:rPr>
                <w:noProof/>
                <w:color w:val="77697A" w:themeColor="accent6" w:themeShade="BF"/>
                <w:lang w:eastAsia="es-ES"/>
              </w:rPr>
              <w:drawing>
                <wp:anchor distT="0" distB="0" distL="114300" distR="114300" simplePos="0" relativeHeight="251716607" behindDoc="0" locked="0" layoutInCell="1" allowOverlap="1">
                  <wp:simplePos x="0" y="0"/>
                  <wp:positionH relativeFrom="margin">
                    <wp:posOffset>235585</wp:posOffset>
                  </wp:positionH>
                  <wp:positionV relativeFrom="margin">
                    <wp:posOffset>6156325</wp:posOffset>
                  </wp:positionV>
                  <wp:extent cx="4292102" cy="2447925"/>
                  <wp:effectExtent l="0" t="0" r="0" b="0"/>
                  <wp:wrapNone/>
                  <wp:docPr id="11" name="Picture 9" descr="j031948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0319484.wmf"/>
                          <pic:cNvPicPr/>
                        </pic:nvPicPr>
                        <pic:blipFill>
                          <a:blip r:embed="rId9">
                            <a:duotone>
                              <a:prstClr val="black"/>
                              <a:schemeClr val="accent1">
                                <a:tint val="45000"/>
                                <a:satMod val="400000"/>
                              </a:schemeClr>
                            </a:duotone>
                            <a:lum bright="40000"/>
                          </a:blip>
                          <a:stretch>
                            <a:fillRect/>
                          </a:stretch>
                        </pic:blipFill>
                        <pic:spPr>
                          <a:xfrm>
                            <a:off x="0" y="0"/>
                            <a:ext cx="4292102" cy="2447925"/>
                          </a:xfrm>
                          <a:prstGeom prst="rect">
                            <a:avLst/>
                          </a:prstGeom>
                        </pic:spPr>
                      </pic:pic>
                    </a:graphicData>
                  </a:graphic>
                </wp:anchor>
              </w:drawing>
            </w:r>
            <w:r w:rsidR="00055F27">
              <w:rPr>
                <w:noProof/>
                <w:color w:val="77697A" w:themeColor="accent6" w:themeShade="BF"/>
                <w:lang w:eastAsia="es-ES"/>
              </w:rPr>
              <mc:AlternateContent>
                <mc:Choice Requires="wps">
                  <w:drawing>
                    <wp:anchor distT="0" distB="0" distL="114300" distR="114300" simplePos="0" relativeHeight="251799552" behindDoc="0" locked="0" layoutInCell="1" allowOverlap="1">
                      <wp:simplePos x="0" y="0"/>
                      <wp:positionH relativeFrom="column">
                        <wp:posOffset>3455035</wp:posOffset>
                      </wp:positionH>
                      <wp:positionV relativeFrom="paragraph">
                        <wp:posOffset>5367020</wp:posOffset>
                      </wp:positionV>
                      <wp:extent cx="3233420" cy="3689985"/>
                      <wp:effectExtent l="0" t="1270" r="0" b="4445"/>
                      <wp:wrapNone/>
                      <wp:docPr id="42" name="Rectangle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3420" cy="3689985"/>
                              </a:xfrm>
                              <a:prstGeom prst="rect">
                                <a:avLst/>
                              </a:prstGeom>
                              <a:noFill/>
                              <a:ln>
                                <a:noFill/>
                              </a:ln>
                              <a:extLst>
                                <a:ext uri="{909E8E84-426E-40DD-AFC4-6F175D3DCCD1}">
                                  <a14:hiddenFill xmlns:a14="http://schemas.microsoft.com/office/drawing/2010/main">
                                    <a:solidFill>
                                      <a:schemeClr val="accent6">
                                        <a:lumMod val="75000"/>
                                        <a:lumOff val="0"/>
                                        <a:alpha val="10001"/>
                                      </a:schemeClr>
                                    </a:solidFill>
                                  </a14:hiddenFill>
                                </a:ext>
                                <a:ext uri="{91240B29-F687-4F45-9708-019B960494DF}">
                                  <a14:hiddenLine xmlns:a14="http://schemas.microsoft.com/office/drawing/2010/main" w="9525">
                                    <a:solidFill>
                                      <a:schemeClr val="accent6">
                                        <a:lumMod val="60000"/>
                                        <a:lumOff val="40000"/>
                                      </a:schemeClr>
                                    </a:solidFill>
                                    <a:miter lim="800000"/>
                                    <a:headEnd/>
                                    <a:tailEnd/>
                                  </a14:hiddenLine>
                                </a:ext>
                              </a:extLst>
                            </wps:spPr>
                            <wps:txbx>
                              <w:txbxContent>
                                <w:p w:rsidR="00A864C8" w:rsidRDefault="00FB1024">
                                  <w:pPr>
                                    <w:pStyle w:val="Ttulo1"/>
                                  </w:pPr>
                                  <w:sdt>
                                    <w:sdtPr>
                                      <w:id w:val="10489608"/>
                                      <w:placeholder>
                                        <w:docPart w:val="B6226020D2574D8880447EAE45EA058B"/>
                                      </w:placeholder>
                                    </w:sdtPr>
                                    <w:sdtEndPr/>
                                    <w:sdtContent>
                                      <w:r w:rsidR="00055F27">
                                        <w:rPr>
                                          <w:rStyle w:val="Ttulo1Car"/>
                                        </w:rPr>
                                        <w:t>Carrasco Bueno Domingo</w:t>
                                      </w:r>
                                    </w:sdtContent>
                                  </w:sdt>
                                </w:p>
                                <w:sdt>
                                  <w:sdtPr>
                                    <w:rPr>
                                      <w:rFonts w:asciiTheme="minorHAnsi" w:hAnsiTheme="minorHAnsi"/>
                                      <w:color w:val="374C80" w:themeColor="accent1" w:themeShade="BF"/>
                                      <w:sz w:val="22"/>
                                    </w:rPr>
                                    <w:id w:val="10489612"/>
                                    <w:placeholder>
                                      <w:docPart w:val="3E8E0C0BFF104CAC896FAEB8B00E2351"/>
                                    </w:placeholder>
                                  </w:sdtPr>
                                  <w:sdtEndPr/>
                                  <w:sdtContent>
                                    <w:p w:rsidR="00055F27" w:rsidRDefault="00055F27" w:rsidP="00055F27">
                                      <w:pPr>
                                        <w:pStyle w:val="Ttulo4"/>
                                      </w:pPr>
                                      <w:r>
                                        <w:t>Desarrollo de Aplicaciones Web</w:t>
                                      </w:r>
                                    </w:p>
                                    <w:p w:rsidR="00A864C8" w:rsidRPr="00055F27" w:rsidRDefault="00055F27" w:rsidP="00055F27">
                                      <w:r>
                                        <w:t>Para:</w:t>
                                      </w:r>
                                    </w:p>
                                  </w:sdtContent>
                                </w:sdt>
                                <w:sdt>
                                  <w:sdtPr>
                                    <w:id w:val="10489611"/>
                                    <w:placeholder>
                                      <w:docPart w:val="F5ED236EB70447B0A27849980A952AE4"/>
                                    </w:placeholder>
                                  </w:sdtPr>
                                  <w:sdtEndPr/>
                                  <w:sdtContent>
                                    <w:p w:rsidR="00A864C8" w:rsidRDefault="00055F27" w:rsidP="00FA5615">
                                      <w:pPr>
                                        <w:pStyle w:val="Ttulo3"/>
                                        <w:jc w:val="center"/>
                                      </w:pPr>
                                      <w:r>
                                        <w:t>Antonio josé vazquez romero</w:t>
                                      </w:r>
                                    </w:p>
                                  </w:sdtContent>
                                </w:sdt>
                                <w:sdt>
                                  <w:sdtPr>
                                    <w:id w:val="10489610"/>
                                    <w:placeholder>
                                      <w:docPart w:val="797A655DDE284FE69D9E4E72A3A16059"/>
                                    </w:placeholder>
                                  </w:sdtPr>
                                  <w:sdtEndPr/>
                                  <w:sdtContent>
                                    <w:p w:rsidR="00A864C8" w:rsidRPr="00487E5F" w:rsidRDefault="00055F27" w:rsidP="00487E5F">
                                      <w:pPr>
                                        <w:pStyle w:val="Ttulo2"/>
                                      </w:pPr>
                                      <w:r>
                                        <w:t xml:space="preserve">I.E.S San </w:t>
                                      </w:r>
                                      <w:r w:rsidR="002D4EE5">
                                        <w:t>Sebastián</w:t>
                                      </w:r>
                                    </w:p>
                                  </w:sdtContent>
                                </w:sdt>
                                <w:p w:rsidR="00A864C8" w:rsidRDefault="00A864C8"/>
                              </w:txbxContent>
                            </wps:txbx>
                            <wps:bodyPr rot="0" vert="horz" wrap="square" lIns="182880" tIns="182880" rIns="182880" bIns="9144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04" o:spid="_x0000_s1026" style="position:absolute;margin-left:272.05pt;margin-top:422.6pt;width:254.6pt;height:290.5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" filled="f" fillcolor="#77697a [2409]" stroked="f" strokecolor="#c4bcc6 [1945]">
                      <v:fill opacity="6682f"/>
                      <v:textbox inset="14.4pt,14.4pt,14.4pt,7.2pt">
                        <w:txbxContent>
                          <w:p w:rsidR="00A864C8" w:rsidRDefault="00C904AD">
                            <w:pPr>
                              <w:pStyle w:val="Ttulo1"/>
                            </w:pPr>
                            <w:sdt>
                              <w:sdtPr>
                                <w:id w:val="10489608"/>
                                <w:placeholder>
                                  <w:docPart w:val="B6226020D2574D8880447EAE45EA058B"/>
                                </w:placeholder>
                              </w:sdtPr>
                              <w:sdtEndPr/>
                              <w:sdtContent>
                                <w:r w:rsidR="00055F27">
                                  <w:rPr>
                                    <w:rStyle w:val="Ttulo1Car"/>
                                  </w:rPr>
                                  <w:t>Carrasco Bueno Domingo</w:t>
                                </w:r>
                              </w:sdtContent>
                            </w:sdt>
                          </w:p>
                          <w:sdt>
                            <w:sdtPr>
                              <w:rPr>
                                <w:rFonts w:asciiTheme="minorHAnsi" w:hAnsiTheme="minorHAnsi"/>
                                <w:color w:val="374C80" w:themeColor="accent1" w:themeShade="BF"/>
                                <w:sz w:val="22"/>
                              </w:rPr>
                              <w:id w:val="10489612"/>
                              <w:placeholder>
                                <w:docPart w:val="3E8E0C0BFF104CAC896FAEB8B00E2351"/>
                              </w:placeholder>
                            </w:sdtPr>
                            <w:sdtEndPr/>
                            <w:sdtContent>
                              <w:p w:rsidR="00055F27" w:rsidRDefault="00055F27" w:rsidP="00055F27">
                                <w:pPr>
                                  <w:pStyle w:val="Ttulo4"/>
                                </w:pPr>
                                <w:r>
                                  <w:t>Desarrollo de Aplicaciones Web</w:t>
                                </w:r>
                              </w:p>
                              <w:p w:rsidR="00A864C8" w:rsidRPr="00055F27" w:rsidRDefault="00055F27" w:rsidP="00055F27">
                                <w:r>
                                  <w:t>Para:</w:t>
                                </w:r>
                              </w:p>
                            </w:sdtContent>
                          </w:sdt>
                          <w:sdt>
                            <w:sdtPr>
                              <w:id w:val="10489611"/>
                              <w:placeholder>
                                <w:docPart w:val="F5ED236EB70447B0A27849980A952AE4"/>
                              </w:placeholder>
                            </w:sdtPr>
                            <w:sdtEndPr/>
                            <w:sdtContent>
                              <w:p w:rsidR="00A864C8" w:rsidRDefault="00055F27" w:rsidP="00FA5615">
                                <w:pPr>
                                  <w:pStyle w:val="Ttulo3"/>
                                  <w:jc w:val="center"/>
                                </w:pPr>
                                <w:r>
                                  <w:t>Antonio josé vazquez romero</w:t>
                                </w:r>
                              </w:p>
                            </w:sdtContent>
                          </w:sdt>
                          <w:sdt>
                            <w:sdtPr>
                              <w:id w:val="10489610"/>
                              <w:placeholder>
                                <w:docPart w:val="797A655DDE284FE69D9E4E72A3A16059"/>
                              </w:placeholder>
                            </w:sdtPr>
                            <w:sdtEndPr/>
                            <w:sdtContent>
                              <w:p w:rsidR="00A864C8" w:rsidRPr="00487E5F" w:rsidRDefault="00055F27" w:rsidP="00487E5F">
                                <w:pPr>
                                  <w:pStyle w:val="Ttulo2"/>
                                </w:pPr>
                                <w:r>
                                  <w:t xml:space="preserve">I.E.S San </w:t>
                                </w:r>
                                <w:r w:rsidR="002D4EE5">
                                  <w:t>Sebastián</w:t>
                                </w:r>
                              </w:p>
                            </w:sdtContent>
                          </w:sdt>
                          <w:p w:rsidR="00A864C8" w:rsidRDefault="00A864C8"/>
                        </w:txbxContent>
                      </v:textbox>
                    </v:rect>
                  </w:pict>
                </mc:Fallback>
              </mc:AlternateContent>
            </w:r>
            <w:r w:rsidR="00055F27">
              <w:rPr>
                <w:noProof/>
                <w:color w:val="77697A" w:themeColor="accent6" w:themeShade="BF"/>
                <w:lang w:eastAsia="es-ES"/>
              </w:rPr>
              <mc:AlternateContent>
                <mc:Choice Requires="wpg">
                  <w:drawing>
                    <wp:anchor distT="0" distB="0" distL="114300" distR="114300" simplePos="0" relativeHeight="251767808" behindDoc="0" locked="0" layoutInCell="1" allowOverlap="1">
                      <wp:simplePos x="0" y="0"/>
                      <wp:positionH relativeFrom="column">
                        <wp:posOffset>1055370</wp:posOffset>
                      </wp:positionH>
                      <wp:positionV relativeFrom="paragraph">
                        <wp:posOffset>-635</wp:posOffset>
                      </wp:positionV>
                      <wp:extent cx="5704840" cy="4757420"/>
                      <wp:effectExtent l="635" t="5715" r="0" b="8890"/>
                      <wp:wrapNone/>
                      <wp:docPr id="34"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4840" cy="4757420"/>
                                <a:chOff x="2536" y="718"/>
                                <a:chExt cx="8984" cy="7492"/>
                              </a:xfrm>
                            </wpg:grpSpPr>
                            <wps:wsp>
                              <wps:cNvPr id="35" name="Freeform 305"/>
                              <wps:cNvSpPr>
                                <a:spLocks/>
                              </wps:cNvSpPr>
                              <wps:spPr bwMode="auto">
                                <a:xfrm>
                                  <a:off x="2536" y="720"/>
                                  <a:ext cx="8984" cy="7412"/>
                                </a:xfrm>
                                <a:custGeom>
                                  <a:avLst/>
                                  <a:gdLst>
                                    <a:gd name="T0" fmla="*/ 1283 w 8984"/>
                                    <a:gd name="T1" fmla="*/ 0 h 7412"/>
                                    <a:gd name="T2" fmla="*/ 8984 w 8984"/>
                                    <a:gd name="T3" fmla="*/ 2 h 7412"/>
                                    <a:gd name="T4" fmla="*/ 8093 w 8984"/>
                                    <a:gd name="T5" fmla="*/ 7412 h 7412"/>
                                    <a:gd name="T6" fmla="*/ 0 w 8984"/>
                                    <a:gd name="T7" fmla="*/ 3082 h 7412"/>
                                    <a:gd name="T8" fmla="*/ 1283 w 8984"/>
                                    <a:gd name="T9" fmla="*/ 0 h 7412"/>
                                  </a:gdLst>
                                  <a:ahLst/>
                                  <a:cxnLst>
                                    <a:cxn ang="0">
                                      <a:pos x="T0" y="T1"/>
                                    </a:cxn>
                                    <a:cxn ang="0">
                                      <a:pos x="T2" y="T3"/>
                                    </a:cxn>
                                    <a:cxn ang="0">
                                      <a:pos x="T4" y="T5"/>
                                    </a:cxn>
                                    <a:cxn ang="0">
                                      <a:pos x="T6" y="T7"/>
                                    </a:cxn>
                                    <a:cxn ang="0">
                                      <a:pos x="T8" y="T9"/>
                                    </a:cxn>
                                  </a:cxnLst>
                                  <a:rect l="0" t="0" r="r" b="b"/>
                                  <a:pathLst>
                                    <a:path w="8984" h="7412">
                                      <a:moveTo>
                                        <a:pt x="1283" y="0"/>
                                      </a:moveTo>
                                      <a:lnTo>
                                        <a:pt x="8984" y="2"/>
                                      </a:lnTo>
                                      <a:lnTo>
                                        <a:pt x="8093" y="7412"/>
                                      </a:lnTo>
                                      <a:lnTo>
                                        <a:pt x="0" y="3082"/>
                                      </a:lnTo>
                                      <a:lnTo>
                                        <a:pt x="1283" y="0"/>
                                      </a:lnTo>
                                      <a:close/>
                                    </a:path>
                                  </a:pathLst>
                                </a:custGeom>
                                <a:solidFill>
                                  <a:schemeClr val="accent1">
                                    <a:lumMod val="40000"/>
                                    <a:lumOff val="6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36" name="Freeform 306"/>
                              <wps:cNvSpPr>
                                <a:spLocks/>
                              </wps:cNvSpPr>
                              <wps:spPr bwMode="auto">
                                <a:xfrm>
                                  <a:off x="2737" y="718"/>
                                  <a:ext cx="8783" cy="7429"/>
                                </a:xfrm>
                                <a:custGeom>
                                  <a:avLst/>
                                  <a:gdLst>
                                    <a:gd name="T0" fmla="*/ 1321 w 9312"/>
                                    <a:gd name="T1" fmla="*/ 2 h 7321"/>
                                    <a:gd name="T2" fmla="*/ 9312 w 9312"/>
                                    <a:gd name="T3" fmla="*/ 0 h 7321"/>
                                    <a:gd name="T4" fmla="*/ 8480 w 9312"/>
                                    <a:gd name="T5" fmla="*/ 7321 h 7321"/>
                                    <a:gd name="T6" fmla="*/ 0 w 9312"/>
                                    <a:gd name="T7" fmla="*/ 2949 h 7321"/>
                                    <a:gd name="T8" fmla="*/ 1321 w 9312"/>
                                    <a:gd name="T9" fmla="*/ 2 h 7321"/>
                                  </a:gdLst>
                                  <a:ahLst/>
                                  <a:cxnLst>
                                    <a:cxn ang="0">
                                      <a:pos x="T0" y="T1"/>
                                    </a:cxn>
                                    <a:cxn ang="0">
                                      <a:pos x="T2" y="T3"/>
                                    </a:cxn>
                                    <a:cxn ang="0">
                                      <a:pos x="T4" y="T5"/>
                                    </a:cxn>
                                    <a:cxn ang="0">
                                      <a:pos x="T6" y="T7"/>
                                    </a:cxn>
                                    <a:cxn ang="0">
                                      <a:pos x="T8" y="T9"/>
                                    </a:cxn>
                                  </a:cxnLst>
                                  <a:rect l="0" t="0" r="r" b="b"/>
                                  <a:pathLst>
                                    <a:path w="9312" h="7321">
                                      <a:moveTo>
                                        <a:pt x="1321" y="2"/>
                                      </a:moveTo>
                                      <a:lnTo>
                                        <a:pt x="9312" y="0"/>
                                      </a:lnTo>
                                      <a:lnTo>
                                        <a:pt x="8480" y="7321"/>
                                      </a:lnTo>
                                      <a:lnTo>
                                        <a:pt x="0" y="2949"/>
                                      </a:lnTo>
                                      <a:lnTo>
                                        <a:pt x="1321" y="2"/>
                                      </a:lnTo>
                                      <a:close/>
                                    </a:path>
                                  </a:pathLst>
                                </a:custGeom>
                                <a:solidFill>
                                  <a:schemeClr val="accent1">
                                    <a:lumMod val="20000"/>
                                    <a:lumOff val="8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37" name="Freeform 307"/>
                              <wps:cNvSpPr>
                                <a:spLocks/>
                              </wps:cNvSpPr>
                              <wps:spPr bwMode="auto">
                                <a:xfrm>
                                  <a:off x="3361" y="736"/>
                                  <a:ext cx="8159" cy="7436"/>
                                </a:xfrm>
                                <a:custGeom>
                                  <a:avLst/>
                                  <a:gdLst>
                                    <a:gd name="T0" fmla="*/ 1156 w 8651"/>
                                    <a:gd name="T1" fmla="*/ 0 h 7328"/>
                                    <a:gd name="T2" fmla="*/ 8651 w 8651"/>
                                    <a:gd name="T3" fmla="*/ 3 h 7328"/>
                                    <a:gd name="T4" fmla="*/ 7978 w 8651"/>
                                    <a:gd name="T5" fmla="*/ 7328 h 7328"/>
                                    <a:gd name="T6" fmla="*/ 0 w 8651"/>
                                    <a:gd name="T7" fmla="*/ 3048 h 7328"/>
                                    <a:gd name="T8" fmla="*/ 1156 w 8651"/>
                                    <a:gd name="T9" fmla="*/ 0 h 7328"/>
                                  </a:gdLst>
                                  <a:ahLst/>
                                  <a:cxnLst>
                                    <a:cxn ang="0">
                                      <a:pos x="T0" y="T1"/>
                                    </a:cxn>
                                    <a:cxn ang="0">
                                      <a:pos x="T2" y="T3"/>
                                    </a:cxn>
                                    <a:cxn ang="0">
                                      <a:pos x="T4" y="T5"/>
                                    </a:cxn>
                                    <a:cxn ang="0">
                                      <a:pos x="T6" y="T7"/>
                                    </a:cxn>
                                    <a:cxn ang="0">
                                      <a:pos x="T8" y="T9"/>
                                    </a:cxn>
                                  </a:cxnLst>
                                  <a:rect l="0" t="0" r="r" b="b"/>
                                  <a:pathLst>
                                    <a:path w="8651" h="7328">
                                      <a:moveTo>
                                        <a:pt x="1156" y="0"/>
                                      </a:moveTo>
                                      <a:lnTo>
                                        <a:pt x="8651" y="3"/>
                                      </a:lnTo>
                                      <a:lnTo>
                                        <a:pt x="7978" y="7328"/>
                                      </a:lnTo>
                                      <a:lnTo>
                                        <a:pt x="0" y="3048"/>
                                      </a:lnTo>
                                      <a:lnTo>
                                        <a:pt x="1156" y="0"/>
                                      </a:lnTo>
                                      <a:close/>
                                    </a:path>
                                  </a:pathLst>
                                </a:custGeom>
                                <a:solidFill>
                                  <a:schemeClr val="accent6">
                                    <a:lumMod val="60000"/>
                                    <a:lumOff val="4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38" name="Freeform 308"/>
                              <wps:cNvSpPr>
                                <a:spLocks/>
                              </wps:cNvSpPr>
                              <wps:spPr bwMode="auto">
                                <a:xfrm>
                                  <a:off x="3200" y="720"/>
                                  <a:ext cx="8320" cy="7454"/>
                                </a:xfrm>
                                <a:custGeom>
                                  <a:avLst/>
                                  <a:gdLst>
                                    <a:gd name="T0" fmla="*/ 1075 w 8320"/>
                                    <a:gd name="T1" fmla="*/ 0 h 7454"/>
                                    <a:gd name="T2" fmla="*/ 8320 w 8320"/>
                                    <a:gd name="T3" fmla="*/ 0 h 7454"/>
                                    <a:gd name="T4" fmla="*/ 7818 w 8320"/>
                                    <a:gd name="T5" fmla="*/ 7454 h 7454"/>
                                    <a:gd name="T6" fmla="*/ 0 w 8320"/>
                                    <a:gd name="T7" fmla="*/ 2820 h 7454"/>
                                    <a:gd name="T8" fmla="*/ 1075 w 8320"/>
                                    <a:gd name="T9" fmla="*/ 0 h 7454"/>
                                  </a:gdLst>
                                  <a:ahLst/>
                                  <a:cxnLst>
                                    <a:cxn ang="0">
                                      <a:pos x="T0" y="T1"/>
                                    </a:cxn>
                                    <a:cxn ang="0">
                                      <a:pos x="T2" y="T3"/>
                                    </a:cxn>
                                    <a:cxn ang="0">
                                      <a:pos x="T4" y="T5"/>
                                    </a:cxn>
                                    <a:cxn ang="0">
                                      <a:pos x="T6" y="T7"/>
                                    </a:cxn>
                                    <a:cxn ang="0">
                                      <a:pos x="T8" y="T9"/>
                                    </a:cxn>
                                  </a:cxnLst>
                                  <a:rect l="0" t="0" r="r" b="b"/>
                                  <a:pathLst>
                                    <a:path w="8320" h="7454">
                                      <a:moveTo>
                                        <a:pt x="1075" y="0"/>
                                      </a:moveTo>
                                      <a:lnTo>
                                        <a:pt x="8320" y="0"/>
                                      </a:lnTo>
                                      <a:lnTo>
                                        <a:pt x="7818" y="7454"/>
                                      </a:lnTo>
                                      <a:lnTo>
                                        <a:pt x="0" y="2820"/>
                                      </a:lnTo>
                                      <a:lnTo>
                                        <a:pt x="1075" y="0"/>
                                      </a:lnTo>
                                      <a:close/>
                                    </a:path>
                                  </a:pathLst>
                                </a:custGeom>
                                <a:solidFill>
                                  <a:schemeClr val="accent6">
                                    <a:lumMod val="40000"/>
                                    <a:lumOff val="6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39" name="Freeform 309"/>
                              <wps:cNvSpPr>
                                <a:spLocks/>
                              </wps:cNvSpPr>
                              <wps:spPr bwMode="auto">
                                <a:xfrm>
                                  <a:off x="3381" y="718"/>
                                  <a:ext cx="8139" cy="7461"/>
                                </a:xfrm>
                                <a:custGeom>
                                  <a:avLst/>
                                  <a:gdLst>
                                    <a:gd name="T0" fmla="*/ 1020 w 8139"/>
                                    <a:gd name="T1" fmla="*/ 1 h 7461"/>
                                    <a:gd name="T2" fmla="*/ 8139 w 8139"/>
                                    <a:gd name="T3" fmla="*/ 0 h 7461"/>
                                    <a:gd name="T4" fmla="*/ 7782 w 8139"/>
                                    <a:gd name="T5" fmla="*/ 7461 h 7461"/>
                                    <a:gd name="T6" fmla="*/ 0 w 8139"/>
                                    <a:gd name="T7" fmla="*/ 2776 h 7461"/>
                                    <a:gd name="T8" fmla="*/ 1020 w 8139"/>
                                    <a:gd name="T9" fmla="*/ 1 h 7461"/>
                                  </a:gdLst>
                                  <a:ahLst/>
                                  <a:cxnLst>
                                    <a:cxn ang="0">
                                      <a:pos x="T0" y="T1"/>
                                    </a:cxn>
                                    <a:cxn ang="0">
                                      <a:pos x="T2" y="T3"/>
                                    </a:cxn>
                                    <a:cxn ang="0">
                                      <a:pos x="T4" y="T5"/>
                                    </a:cxn>
                                    <a:cxn ang="0">
                                      <a:pos x="T6" y="T7"/>
                                    </a:cxn>
                                    <a:cxn ang="0">
                                      <a:pos x="T8" y="T9"/>
                                    </a:cxn>
                                  </a:cxnLst>
                                  <a:rect l="0" t="0" r="r" b="b"/>
                                  <a:pathLst>
                                    <a:path w="8139" h="7461">
                                      <a:moveTo>
                                        <a:pt x="1020" y="1"/>
                                      </a:moveTo>
                                      <a:lnTo>
                                        <a:pt x="8139" y="0"/>
                                      </a:lnTo>
                                      <a:lnTo>
                                        <a:pt x="7782" y="7461"/>
                                      </a:lnTo>
                                      <a:lnTo>
                                        <a:pt x="0" y="2776"/>
                                      </a:lnTo>
                                      <a:lnTo>
                                        <a:pt x="1020" y="1"/>
                                      </a:lnTo>
                                      <a:close/>
                                    </a:path>
                                  </a:pathLst>
                                </a:custGeom>
                                <a:solidFill>
                                  <a:schemeClr val="accent6">
                                    <a:lumMod val="20000"/>
                                    <a:lumOff val="8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40" name="Freeform 310"/>
                              <wps:cNvSpPr>
                                <a:spLocks/>
                              </wps:cNvSpPr>
                              <wps:spPr bwMode="auto">
                                <a:xfrm>
                                  <a:off x="4005" y="732"/>
                                  <a:ext cx="7515" cy="7478"/>
                                </a:xfrm>
                                <a:custGeom>
                                  <a:avLst/>
                                  <a:gdLst>
                                    <a:gd name="T0" fmla="*/ 876 w 7052"/>
                                    <a:gd name="T1" fmla="*/ 0 h 6522"/>
                                    <a:gd name="T2" fmla="*/ 7052 w 7052"/>
                                    <a:gd name="T3" fmla="*/ 8 h 6522"/>
                                    <a:gd name="T4" fmla="*/ 6902 w 7052"/>
                                    <a:gd name="T5" fmla="*/ 6522 h 6522"/>
                                    <a:gd name="T6" fmla="*/ 0 w 7052"/>
                                    <a:gd name="T7" fmla="*/ 2581 h 6522"/>
                                    <a:gd name="T8" fmla="*/ 876 w 7052"/>
                                    <a:gd name="T9" fmla="*/ 0 h 6522"/>
                                  </a:gdLst>
                                  <a:ahLst/>
                                  <a:cxnLst>
                                    <a:cxn ang="0">
                                      <a:pos x="T0" y="T1"/>
                                    </a:cxn>
                                    <a:cxn ang="0">
                                      <a:pos x="T2" y="T3"/>
                                    </a:cxn>
                                    <a:cxn ang="0">
                                      <a:pos x="T4" y="T5"/>
                                    </a:cxn>
                                    <a:cxn ang="0">
                                      <a:pos x="T6" y="T7"/>
                                    </a:cxn>
                                    <a:cxn ang="0">
                                      <a:pos x="T8" y="T9"/>
                                    </a:cxn>
                                  </a:cxnLst>
                                  <a:rect l="0" t="0" r="r" b="b"/>
                                  <a:pathLst>
                                    <a:path w="7052" h="6522">
                                      <a:moveTo>
                                        <a:pt x="876" y="0"/>
                                      </a:moveTo>
                                      <a:lnTo>
                                        <a:pt x="7052" y="8"/>
                                      </a:lnTo>
                                      <a:lnTo>
                                        <a:pt x="6902" y="6522"/>
                                      </a:lnTo>
                                      <a:lnTo>
                                        <a:pt x="0" y="2581"/>
                                      </a:lnTo>
                                      <a:lnTo>
                                        <a:pt x="876" y="0"/>
                                      </a:lnTo>
                                      <a:close/>
                                    </a:path>
                                  </a:pathLst>
                                </a:custGeom>
                                <a:solidFill>
                                  <a:schemeClr val="accent3">
                                    <a:lumMod val="40000"/>
                                    <a:lumOff val="6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41" name="Freeform 311"/>
                              <wps:cNvSpPr>
                                <a:spLocks/>
                              </wps:cNvSpPr>
                              <wps:spPr bwMode="auto">
                                <a:xfrm>
                                  <a:off x="3954" y="718"/>
                                  <a:ext cx="7566" cy="7459"/>
                                </a:xfrm>
                                <a:custGeom>
                                  <a:avLst/>
                                  <a:gdLst>
                                    <a:gd name="T0" fmla="*/ 780 w 7099"/>
                                    <a:gd name="T1" fmla="*/ 2 h 6505"/>
                                    <a:gd name="T2" fmla="*/ 7099 w 7099"/>
                                    <a:gd name="T3" fmla="*/ 0 h 6505"/>
                                    <a:gd name="T4" fmla="*/ 7099 w 7099"/>
                                    <a:gd name="T5" fmla="*/ 6505 h 6505"/>
                                    <a:gd name="T6" fmla="*/ 0 w 7099"/>
                                    <a:gd name="T7" fmla="*/ 2266 h 6505"/>
                                    <a:gd name="T8" fmla="*/ 780 w 7099"/>
                                    <a:gd name="T9" fmla="*/ 2 h 6505"/>
                                  </a:gdLst>
                                  <a:ahLst/>
                                  <a:cxnLst>
                                    <a:cxn ang="0">
                                      <a:pos x="T0" y="T1"/>
                                    </a:cxn>
                                    <a:cxn ang="0">
                                      <a:pos x="T2" y="T3"/>
                                    </a:cxn>
                                    <a:cxn ang="0">
                                      <a:pos x="T4" y="T5"/>
                                    </a:cxn>
                                    <a:cxn ang="0">
                                      <a:pos x="T6" y="T7"/>
                                    </a:cxn>
                                    <a:cxn ang="0">
                                      <a:pos x="T8" y="T9"/>
                                    </a:cxn>
                                  </a:cxnLst>
                                  <a:rect l="0" t="0" r="r" b="b"/>
                                  <a:pathLst>
                                    <a:path w="7099" h="6505">
                                      <a:moveTo>
                                        <a:pt x="780" y="2"/>
                                      </a:moveTo>
                                      <a:lnTo>
                                        <a:pt x="7099" y="0"/>
                                      </a:lnTo>
                                      <a:lnTo>
                                        <a:pt x="7099" y="6505"/>
                                      </a:lnTo>
                                      <a:lnTo>
                                        <a:pt x="0" y="2266"/>
                                      </a:lnTo>
                                      <a:lnTo>
                                        <a:pt x="780" y="2"/>
                                      </a:lnTo>
                                      <a:close/>
                                    </a:path>
                                  </a:pathLst>
                                </a:custGeom>
                                <a:gradFill rotWithShape="1">
                                  <a:gsLst>
                                    <a:gs pos="0">
                                      <a:srgbClr val="FFFFFF"/>
                                    </a:gs>
                                    <a:gs pos="100000">
                                      <a:schemeClr val="accent3">
                                        <a:lumMod val="20000"/>
                                        <a:lumOff val="80000"/>
                                      </a:schemeClr>
                                    </a:gs>
                                  </a:gsLst>
                                  <a:lin ang="2700000" scaled="1"/>
                                </a:gra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875F05" id="Group 355" o:spid="_x0000_s1026" style="position:absolute;margin-left:83.1pt;margin-top:-.05pt;width:449.2pt;height:374.6pt;z-index:251767808" coordorigin="2536,718" coordsize="8984,7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">
                      <v:shape id="Freeform 305" o:spid="_x0000_s1027" style="position:absolute;left:2536;top:720;width:8984;height:7412;visibility:visible;mso-wrap-style:square;v-text-anchor:top" coordsize="8984,7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YGGMEA&#10;AADbAAAADwAAAGRycy9kb3ducmV2LnhtbESPwWrDMBBE74X+g9hCb42UmpTgRDahEFroKWk+YLE2&#10;lrG1MpIa239fFQo5DjPzhtnXsxvEjULsPGtYrxQI4sabjlsNl+/jyxZETMgGB8+kYaEIdfX4sMfS&#10;+IlPdDunVmQIxxI12JTGUsrYWHIYV34kzt7VB4cpy9BKE3DKcDfIV6XepMOO84LFkd4tNf35x2n4&#10;CHz9osks/byxRbEc1bbpldbPT/NhByLRnO7h//an0VBs4O9L/gGy+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GBhjBAAAA2wAAAA8AAAAAAAAAAAAAAAAAmAIAAGRycy9kb3du&#10;cmV2LnhtbFBLBQYAAAAABAAEAPUAAACGAwAAAAA=&#10;" path="m1283,l8984,2,8093,7412,,3082,1283,xe" fillcolor="#b5c0df [1300]" stroked="f" strokeweight=".25pt">
                        <v:path arrowok="t" o:connecttype="custom" o:connectlocs="1283,0;8984,2;8093,7412;0,3082;1283,0" o:connectangles="0,0,0,0,0"/>
                      </v:shape>
                      <v:shape id="Freeform 306" o:spid="_x0000_s1028" style="position:absolute;left:2737;top:718;width:8783;height:7429;visibility:visible;mso-wrap-style:square;v-text-anchor:top" coordsize="9312,7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Q6uMQA&#10;AADbAAAADwAAAGRycy9kb3ducmV2LnhtbESPQWvCQBSE7wX/w/KEXkrdaGko0U2QiKW31thDj4/s&#10;Mwlm34bdVaO/vlsoeBxm5htmVYymF2dyvrOsYD5LQBDXVnfcKPjeb5/fQPiArLG3TAqu5KHIJw8r&#10;zLS98I7OVWhEhLDPUEEbwpBJ6euWDPqZHYijd7DOYIjSNVI7vES46eUiSVJpsOO40OJAZUv1sToZ&#10;BSl9vdKt+ZR98Jv3zZMrf9K6VOpxOq6XIAKN4R7+b39oBS8p/H2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0OrjEAAAA2wAAAA8AAAAAAAAAAAAAAAAAmAIAAGRycy9k&#10;b3ducmV2LnhtbFBLBQYAAAAABAAEAPUAAACJAwAAAAA=&#10;" path="m1321,2l9312,,8480,7321,,2949,1321,2xe" fillcolor="#d9dfef [660]" stroked="f" strokeweight=".25pt">
                        <v:path arrowok="t" o:connecttype="custom" o:connectlocs="1246,2;8783,0;7998,7429;0,2993;1246,2" o:connectangles="0,0,0,0,0"/>
                      </v:shape>
                      <v:shape id="Freeform 307" o:spid="_x0000_s1029" style="position:absolute;left:3361;top:736;width:8159;height:7436;visibility:visible;mso-wrap-style:square;v-text-anchor:top" coordsize="8651,7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hr+8YA&#10;AADbAAAADwAAAGRycy9kb3ducmV2LnhtbESPQWvCQBSE7wX/w/KEXopurNBq6ipWKK09FBoFr6/Z&#10;ZxLMvk3z1pj+e7dQ6HGYmW+Yxap3teqolcqzgck4AUWce1txYWC/exnNQElAtlh7JgM/JLBaDm4W&#10;mFp/4U/qslCoCGFJ0UAZQpNqLXlJDmXsG+LoHX3rMETZFtq2eIlwV+v7JHnQDiuOCyU2tCkpP2Vn&#10;Z+CQbecim+e7w2t37qdf3+LfP2bG3A779ROoQH34D/+136yB6SP8fok/Q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hr+8YAAADbAAAADwAAAAAAAAAAAAAAAACYAgAAZHJz&#10;L2Rvd25yZXYueG1sUEsFBgAAAAAEAAQA9QAAAIsDAAAAAA==&#10;" path="m1156,l8651,3,7978,7328,,3048,1156,xe" fillcolor="#c4bcc6 [1945]" stroked="f" strokeweight=".25pt">
                        <v:path arrowok="t" o:connecttype="custom" o:connectlocs="1090,0;8159,3;7524,7436;0,3093;1090,0" o:connectangles="0,0,0,0,0"/>
                      </v:shape>
                      <v:shape id="Freeform 308" o:spid="_x0000_s1030" style="position:absolute;left:3200;top:720;width:8320;height:7454;visibility:visible;mso-wrap-style:square;v-text-anchor:top" coordsize="8320,7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sG/L8A&#10;AADbAAAADwAAAGRycy9kb3ducmV2LnhtbERPy4rCMBTdD/gP4QruxtQKo1RjEUEYF0Ox+gHX5vaB&#10;zU1pMm39+8liwOXhvPfpZFoxUO8aywpWywgEcWF1w5WC++38uQXhPLLG1jIpeJGD9DD72GOi7chX&#10;GnJfiRDCLkEFtfddIqUrajLolrYjDlxpe4M+wL6SuscxhJtWxlH0JQ02HBpq7OhUU/HMf42CzWOU&#10;JsuHS3ktYxe3JvqZsrtSi/l03IHwNPm3+N/9rRWsw9jwJfwAe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ewb8vwAAANsAAAAPAAAAAAAAAAAAAAAAAJgCAABkcnMvZG93bnJl&#10;di54bWxQSwUGAAAAAAQABAD1AAAAhAMAAAAA&#10;" path="m1075,l8320,,7818,7454,,2820,1075,xe" fillcolor="#d7d2d9 [1305]" stroked="f" strokeweight=".25pt">
                        <v:path arrowok="t" o:connecttype="custom" o:connectlocs="1075,0;8320,0;7818,7454;0,2820;1075,0" o:connectangles="0,0,0,0,0"/>
                      </v:shape>
                      <v:shape id="Freeform 309" o:spid="_x0000_s1031" style="position:absolute;left:3381;top:718;width:8139;height:7461;visibility:visible;mso-wrap-style:square;v-text-anchor:top" coordsize="8139,7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scTMQA&#10;AADbAAAADwAAAGRycy9kb3ducmV2LnhtbESPQWvCQBSE74L/YXlCb7rRSmmjq6hQlICIacHrI/tM&#10;otm3aXY16b/vCgWPw8x8w8yXnanEnRpXWlYwHkUgiDOrS84VfH99Dt9BOI+ssbJMCn7JwXLR780x&#10;1rblI91Tn4sAYRejgsL7OpbSZQUZdCNbEwfvbBuDPsgml7rBNsBNJSdR9CYNlhwWCqxpU1B2TW9G&#10;wXlLP8eLOSXrg97sW51Mk/Q2Vepl0K1mIDx1/hn+b++0gtcPeHw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7HEzEAAAA2wAAAA8AAAAAAAAAAAAAAAAAmAIAAGRycy9k&#10;b3ducmV2LnhtbFBLBQYAAAAABAAEAPUAAACJAwAAAAA=&#10;" path="m1020,1l8139,,7782,7461,,2776,1020,1xe" fillcolor="#ebe8ec [665]" stroked="f" strokeweight=".25pt">
                        <v:path arrowok="t" o:connecttype="custom" o:connectlocs="1020,1;8139,0;7782,7461;0,2776;1020,1" o:connectangles="0,0,0,0,0"/>
                      </v:shape>
                      <v:shape id="Freeform 310" o:spid="_x0000_s1032" style="position:absolute;left:4005;top:732;width:7515;height:7478;visibility:visible;mso-wrap-style:square;v-text-anchor:top" coordsize="7052,6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VZ5cAA&#10;AADbAAAADwAAAGRycy9kb3ducmV2LnhtbERPW2vCMBR+H/gfwhH2NlMvDKlGWQVlggzm1OdDc9Z2&#10;a05Kkl7275cHwceP777eDqYWHTlfWVYwnSQgiHOrKy4UXL72L0sQPiBrrC2Tgj/ysN2MntaYatvz&#10;J3XnUIgYwj5FBWUITSqlz0sy6Ce2IY7ct3UGQ4SukNphH8NNLWdJ8ioNVhwbSmxoV1L+e26NArxl&#10;BzxmLTFf+3n2E06u+Vgq9Twe3lYgAg3hIb6737WCRVwfv8Qf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VZ5cAAAADbAAAADwAAAAAAAAAAAAAAAACYAgAAZHJzL2Rvd25y&#10;ZXYueG1sUEsFBgAAAAAEAAQA9QAAAIUDAAAAAA==&#10;" path="m876,l7052,8,6902,6522,,2581,876,xe" fillcolor="#a8cbee [1302]" stroked="f" strokeweight=".25pt">
                        <v:path arrowok="t" o:connecttype="custom" o:connectlocs="934,0;7515,9;7355,7478;0,2959;934,0" o:connectangles="0,0,0,0,0"/>
                      </v:shape>
                      <v:shape id="Freeform 311" o:spid="_x0000_s1033" style="position:absolute;left:3954;top:718;width:7566;height:7459;visibility:visible;mso-wrap-style:square;v-text-anchor:top" coordsize="7099,6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74sMQA&#10;AADbAAAADwAAAGRycy9kb3ducmV2LnhtbESPQWuDQBSE74X8h+UFemtWo02DyRqCUOhJaFJojy/u&#10;i0rct+Ju1P77bqHQ4zAz3zD7w2w6MdLgWssK4lUEgriyuuVawcf59WkLwnlkjZ1lUvBNDg754mGP&#10;mbYTv9N48rUIEHYZKmi87zMpXdWQQbeyPXHwrnYw6IMcaqkHnALcdHIdRRtpsOWw0GBPRUPV7XQ3&#10;Co7FZ+IulJZzmWz6pHuWX5eXUanH5XzcgfA0+//wX/tNK0hj+P0Sfo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u+LDEAAAA2wAAAA8AAAAAAAAAAAAAAAAAmAIAAGRycy9k&#10;b3ducmV2LnhtbFBLBQYAAAAABAAEAPUAAACJAwAAAAA=&#10;" path="m780,2l7099,r,6505l,2266,780,2xe" stroked="f" strokeweight=".25pt">
                        <v:fill color2="#d3e5f6 [662]" rotate="t" angle="45" focus="100%" type="gradient"/>
                        <v:path arrowok="t" o:connecttype="custom" o:connectlocs="831,2;7566,0;7566,7459;0,2598;831,2" o:connectangles="0,0,0,0,0"/>
                      </v:shape>
                    </v:group>
                  </w:pict>
                </mc:Fallback>
              </mc:AlternateContent>
            </w:r>
          </w:p>
        </w:tc>
      </w:tr>
    </w:tbl>
    <w:p w:rsidR="00A864C8" w:rsidRPr="002A7710" w:rsidRDefault="00055F27">
      <w:pPr>
        <w:ind w:right="3600"/>
        <w:rPr>
          <w:color w:val="77697A" w:themeColor="accent6" w:themeShade="BF"/>
        </w:rPr>
      </w:pPr>
      <w:r>
        <w:rPr>
          <w:noProof/>
          <w:color w:val="77697A" w:themeColor="accent6" w:themeShade="BF"/>
          <w:lang w:eastAsia="es-ES"/>
        </w:rPr>
        <w:lastRenderedPageBreak/>
        <mc:AlternateContent>
          <mc:Choice Requires="wps">
            <w:drawing>
              <wp:anchor distT="0" distB="0" distL="114300" distR="114300" simplePos="0" relativeHeight="251717632" behindDoc="1" locked="0" layoutInCell="0" allowOverlap="1">
                <wp:simplePos x="0" y="0"/>
                <wp:positionH relativeFrom="page">
                  <wp:posOffset>1178560</wp:posOffset>
                </wp:positionH>
                <wp:positionV relativeFrom="paragraph">
                  <wp:posOffset>48260</wp:posOffset>
                </wp:positionV>
                <wp:extent cx="5425440" cy="511175"/>
                <wp:effectExtent l="0" t="635" r="0" b="2540"/>
                <wp:wrapNone/>
                <wp:docPr id="21"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5440" cy="511175"/>
                        </a:xfrm>
                        <a:prstGeom prst="rect">
                          <a:avLst/>
                        </a:prstGeom>
                        <a:noFill/>
                        <a:ln>
                          <a:noFill/>
                        </a:ln>
                        <a:extLst>
                          <a:ext uri="{909E8E84-426E-40DD-AFC4-6F175D3DCCD1}">
                            <a14:hiddenFill xmlns:a14="http://schemas.microsoft.com/office/drawing/2010/main">
                              <a:solidFill>
                                <a:schemeClr val="bg1">
                                  <a:lumMod val="5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0489617"/>
                            </w:sdtPr>
                            <w:sdtEndPr>
                              <w:rPr>
                                <w:rStyle w:val="Ttulo1Car"/>
                                <w:caps w:val="0"/>
                                <w:szCs w:val="44"/>
                              </w:rPr>
                            </w:sdtEndPr>
                            <w:sdtContent>
                              <w:p w:rsidR="00A864C8" w:rsidRPr="00487E5F" w:rsidRDefault="00487E5F">
                                <w:pPr>
                                  <w:pStyle w:val="ClassName"/>
                                  <w:rPr>
                                    <w:rStyle w:val="Ttulo1Car"/>
                                  </w:rPr>
                                </w:pPr>
                                <w:r w:rsidRPr="00487E5F">
                                  <w:rPr>
                                    <w:rStyle w:val="Ttulo1Car"/>
                                  </w:rPr>
                                  <w:t>Requerimiento y Prototipos usuario</w:t>
                                </w:r>
                              </w:p>
                            </w:sdtContent>
                          </w:sdt>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8" o:spid="_x0000_s1027" type="#_x0000_t202" style="position:absolute;margin-left:92.8pt;margin-top:3.8pt;width:427.2pt;height:40.2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" o:allowincell="f" filled="f" fillcolor="#7f7f7f [1612]" stroked="f">
                <v:textbox style="mso-fit-shape-to-text:t" inset=",7.2pt,,7.2pt">
                  <w:txbxContent>
                    <w:sdt>
                      <w:sdtPr>
                        <w:id w:val="10489617"/>
                      </w:sdtPr>
                      <w:sdtEndPr>
                        <w:rPr>
                          <w:rStyle w:val="Ttulo1Car"/>
                          <w:caps w:val="0"/>
                          <w:szCs w:val="44"/>
                        </w:rPr>
                      </w:sdtEndPr>
                      <w:sdtContent>
                        <w:p w:rsidR="00A864C8" w:rsidRPr="00487E5F" w:rsidRDefault="00487E5F">
                          <w:pPr>
                            <w:pStyle w:val="ClassName"/>
                            <w:rPr>
                              <w:rStyle w:val="Ttulo1Car"/>
                            </w:rPr>
                          </w:pPr>
                          <w:r w:rsidRPr="00487E5F">
                            <w:rPr>
                              <w:rStyle w:val="Ttulo1Car"/>
                            </w:rPr>
                            <w:t>Requerimiento y Prototipos usuario</w:t>
                          </w:r>
                        </w:p>
                      </w:sdtContent>
                    </w:sdt>
                  </w:txbxContent>
                </v:textbox>
                <w10:wrap anchorx="page"/>
              </v:shape>
            </w:pict>
          </mc:Fallback>
        </mc:AlternateContent>
      </w:r>
    </w:p>
    <w:p w:rsidR="00A864C8" w:rsidRPr="002A7710" w:rsidRDefault="00894800">
      <w:pPr>
        <w:rPr>
          <w:color w:val="77697A" w:themeColor="accent6" w:themeShade="BF"/>
        </w:rPr>
      </w:pPr>
      <w:r>
        <w:rPr>
          <w:noProof/>
          <w:color w:val="77697A" w:themeColor="accent6" w:themeShade="BF"/>
          <w:lang w:eastAsia="es-ES"/>
        </w:rPr>
        <mc:AlternateContent>
          <mc:Choice Requires="wps">
            <w:drawing>
              <wp:anchor distT="0" distB="0" distL="114300" distR="114300" simplePos="0" relativeHeight="251802624" behindDoc="0" locked="0" layoutInCell="1" allowOverlap="1" wp14:anchorId="09DBA7D1" wp14:editId="4AC1A16A">
                <wp:simplePos x="0" y="0"/>
                <wp:positionH relativeFrom="page">
                  <wp:align>right</wp:align>
                </wp:positionH>
                <wp:positionV relativeFrom="margin">
                  <wp:posOffset>1318260</wp:posOffset>
                </wp:positionV>
                <wp:extent cx="1356995" cy="868680"/>
                <wp:effectExtent l="19050" t="0" r="14605" b="26670"/>
                <wp:wrapNone/>
                <wp:docPr id="18" name="AutoShap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56995" cy="868680"/>
                        </a:xfrm>
                        <a:prstGeom prst="homePlate">
                          <a:avLst>
                            <a:gd name="adj" fmla="val 39053"/>
                          </a:avLst>
                        </a:prstGeom>
                        <a:solidFill>
                          <a:schemeClr val="accent1">
                            <a:lumMod val="40000"/>
                            <a:lumOff val="60000"/>
                          </a:schemeClr>
                        </a:solidFill>
                        <a:ln w="3175">
                          <a:solidFill>
                            <a:schemeClr val="accent1">
                              <a:lumMod val="60000"/>
                              <a:lumOff val="40000"/>
                            </a:schemeClr>
                          </a:solidFill>
                          <a:miter lim="800000"/>
                          <a:headEnd/>
                          <a:tailEnd/>
                        </a:ln>
                      </wps:spPr>
                      <wps:txbx>
                        <w:txbxContent>
                          <w:p w:rsidR="00A864C8" w:rsidRDefault="00E8271E">
                            <w:pPr>
                              <w:pStyle w:val="TabName"/>
                            </w:pPr>
                            <w:r>
                              <w:t>Página</w:t>
                            </w:r>
                            <w:r w:rsidR="001443EF">
                              <w:t xml:space="preserve"> 1</w:t>
                            </w:r>
                          </w:p>
                        </w:txbxContent>
                      </wps:txbx>
                      <wps:bodyPr rot="0" vert="vert"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BA7D1"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412" o:spid="_x0000_s1028" type="#_x0000_t15" style="position:absolute;margin-left:55.65pt;margin-top:103.8pt;width:106.85pt;height:68.4pt;rotation:180;z-index:251802624;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" fillcolor="#b5c0df [1300]" strokecolor="#90a1cf [1940]" strokeweight=".25pt">
                <v:textbox style="layout-flow:vertical">
                  <w:txbxContent>
                    <w:p w:rsidR="00A864C8" w:rsidRDefault="00E8271E">
                      <w:pPr>
                        <w:pStyle w:val="TabName"/>
                      </w:pPr>
                      <w:r>
                        <w:t>Página</w:t>
                      </w:r>
                      <w:r w:rsidR="001443EF">
                        <w:t xml:space="preserve"> 1</w:t>
                      </w:r>
                    </w:p>
                  </w:txbxContent>
                </v:textbox>
                <w10:wrap anchorx="page" anchory="margin"/>
              </v:shape>
            </w:pict>
          </mc:Fallback>
        </mc:AlternateContent>
      </w:r>
      <w:r w:rsidR="001E2916">
        <w:rPr>
          <w:noProof/>
          <w:color w:val="77697A" w:themeColor="accent6" w:themeShade="BF"/>
          <w:lang w:eastAsia="es-ES"/>
        </w:rPr>
        <mc:AlternateContent>
          <mc:Choice Requires="wps">
            <w:drawing>
              <wp:anchor distT="0" distB="0" distL="114300" distR="114300" simplePos="0" relativeHeight="251718656" behindDoc="0" locked="0" layoutInCell="0" allowOverlap="1" wp14:anchorId="0AF7DC17" wp14:editId="61C320AA">
                <wp:simplePos x="0" y="0"/>
                <wp:positionH relativeFrom="margin">
                  <wp:posOffset>190500</wp:posOffset>
                </wp:positionH>
                <wp:positionV relativeFrom="paragraph">
                  <wp:posOffset>617220</wp:posOffset>
                </wp:positionV>
                <wp:extent cx="6101080" cy="7143750"/>
                <wp:effectExtent l="0" t="0" r="0" b="0"/>
                <wp:wrapNone/>
                <wp:docPr id="20"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080" cy="7143750"/>
                        </a:xfrm>
                        <a:prstGeom prst="rect">
                          <a:avLst/>
                        </a:prstGeom>
                        <a:noFill/>
                        <a:ln>
                          <a:noFill/>
                        </a:ln>
                        <a:extLst>
                          <a:ext uri="{909E8E84-426E-40DD-AFC4-6F175D3DCCD1}">
                            <a14:hiddenFill xmlns:a14="http://schemas.microsoft.com/office/drawing/2010/main">
                              <a:solidFill>
                                <a:schemeClr val="bg1">
                                  <a:lumMod val="9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64C8" w:rsidRDefault="00944A91" w:rsidP="002F53DD">
                            <w:pPr>
                              <w:pStyle w:val="Intro"/>
                            </w:pPr>
                            <w:r>
                              <w:t>Lista de casos de uso usuario</w:t>
                            </w:r>
                          </w:p>
                          <w:sdt>
                            <w:sdtPr>
                              <w:id w:val="10489619"/>
                            </w:sdtPr>
                            <w:sdtEndPr>
                              <w:rPr>
                                <w:u w:val="single"/>
                              </w:rPr>
                            </w:sdtEndPr>
                            <w:sdtContent>
                              <w:p w:rsidR="009718F6" w:rsidRPr="009718F6" w:rsidRDefault="00BB053C">
                                <w:pPr>
                                  <w:pStyle w:val="Prrafodelista"/>
                                  <w:rPr>
                                    <w:b/>
                                    <w:u w:val="single"/>
                                  </w:rPr>
                                </w:pPr>
                                <w:r w:rsidRPr="00BB053C">
                                  <w:rPr>
                                    <w:b/>
                                  </w:rPr>
                                  <w:t>Crear cuenta usuario:</w:t>
                                </w:r>
                                <w:r>
                                  <w:t xml:space="preserve"> Para crear una cuenta el usuario </w:t>
                                </w:r>
                                <w:r w:rsidRPr="00BB053C">
                                  <w:rPr>
                                    <w:u w:val="single"/>
                                  </w:rPr>
                                  <w:t>deberá disponer</w:t>
                                </w:r>
                                <w:r>
                                  <w:t xml:space="preserve"> de un código de </w:t>
                                </w:r>
                                <w:r w:rsidRPr="00BB053C">
                                  <w:rPr>
                                    <w:u w:val="single"/>
                                  </w:rPr>
                                  <w:t>invitación.</w:t>
                                </w:r>
                                <w:r>
                                  <w:rPr>
                                    <w:u w:val="single"/>
                                  </w:rPr>
                                  <w:t xml:space="preserve"> </w:t>
                                </w:r>
                                <w:r w:rsidRPr="00BB053C">
                                  <w:t>Para la validación</w:t>
                                </w:r>
                                <w:r>
                                  <w:t xml:space="preserve"> de este código se realizará una consulta sobre los códigos habilitados, si existe dentro de esa lista continuamos con el proceso, sino mostramos el correspondiente mensaje de error.</w:t>
                                </w:r>
                              </w:p>
                              <w:p w:rsidR="00B8024A" w:rsidRDefault="009718F6" w:rsidP="009718F6">
                                <w:pPr>
                                  <w:pStyle w:val="Prrafodelista"/>
                                  <w:numPr>
                                    <w:ilvl w:val="0"/>
                                    <w:numId w:val="0"/>
                                  </w:numPr>
                                  <w:ind w:left="2160"/>
                                </w:pPr>
                                <w:r w:rsidRPr="009718F6">
                                  <w:t>Además deberá escoger sobre algunos de los planes expuestos, básico, medio y avanzado.</w:t>
                                </w:r>
                                <w:r w:rsidRPr="009718F6">
                                  <w:rPr>
                                    <w:u w:val="single"/>
                                  </w:rPr>
                                  <w:t xml:space="preserve"> </w:t>
                                </w:r>
                                <w:r w:rsidRPr="009718F6">
                                  <w:t xml:space="preserve">Una vez </w:t>
                                </w:r>
                                <w:r>
                                  <w:t xml:space="preserve">seleccionado el plan el usuario tendrá que aportar un correo electrónico así como abonar la cantidad pertinente según el plan elegido, ya confirmado el pago se le adjuntará al correo electrónico indicado su nombre de usuario y contraseña, junto a sus datos de sesión se le adjuntará la factura correspondiente, indicando </w:t>
                                </w:r>
                                <w:r w:rsidR="001E2916">
                                  <w:t>el tipo de pago</w:t>
                                </w:r>
                                <w:r>
                                  <w:t>,</w:t>
                                </w:r>
                                <w:r w:rsidR="001E2916">
                                  <w:t xml:space="preserve"> la cantidad </w:t>
                                </w:r>
                                <w:r w:rsidR="00B8024A">
                                  <w:t>y el nú</w:t>
                                </w:r>
                                <w:r w:rsidR="001E2916">
                                  <w:t>mero de días contratados.</w:t>
                                </w:r>
                              </w:p>
                              <w:p w:rsidR="00A864C8" w:rsidRPr="009F0010" w:rsidRDefault="00B8024A" w:rsidP="009F0010">
                                <w:pPr>
                                  <w:pStyle w:val="Prrafodelista"/>
                                  <w:numPr>
                                    <w:ilvl w:val="0"/>
                                    <w:numId w:val="0"/>
                                  </w:numPr>
                                  <w:ind w:left="2160"/>
                                  <w:rPr>
                                    <w:u w:val="single"/>
                                  </w:rPr>
                                </w:pPr>
                                <w:r>
                                  <w:t>A la hora de escoger el plan se tendrá la opción de subscripción, (pago mensual automático) o a través de un pago único cuya duración será de un mes.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A83D5" id="Text Box 269" o:spid="_x0000_s1028" type="#_x0000_t202" style="position:absolute;margin-left:15pt;margin-top:48.6pt;width:480.4pt;height:562.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" o:allowincell="f" filled="f" fillcolor="#f2f2f2 [3052]" stroked="f">
                <v:textbox>
                  <w:txbxContent>
                    <w:p w:rsidR="00A864C8" w:rsidRDefault="00944A91" w:rsidP="002F53DD">
                      <w:pPr>
                        <w:pStyle w:val="Intro"/>
                      </w:pPr>
                      <w:r>
                        <w:t>Lista de casos de uso usuario</w:t>
                      </w:r>
                    </w:p>
                    <w:sdt>
                      <w:sdtPr>
                        <w:id w:val="10489619"/>
                      </w:sdtPr>
                      <w:sdtEndPr>
                        <w:rPr>
                          <w:u w:val="single"/>
                        </w:rPr>
                      </w:sdtEndPr>
                      <w:sdtContent>
                        <w:p w:rsidR="009718F6" w:rsidRPr="009718F6" w:rsidRDefault="00BB053C">
                          <w:pPr>
                            <w:pStyle w:val="Prrafodelista"/>
                            <w:rPr>
                              <w:b/>
                              <w:u w:val="single"/>
                            </w:rPr>
                          </w:pPr>
                          <w:r w:rsidRPr="00BB053C">
                            <w:rPr>
                              <w:b/>
                            </w:rPr>
                            <w:t>Crear cuenta usuario:</w:t>
                          </w:r>
                          <w:r>
                            <w:t xml:space="preserve"> Para crear una cuenta el usuario </w:t>
                          </w:r>
                          <w:r w:rsidRPr="00BB053C">
                            <w:rPr>
                              <w:u w:val="single"/>
                            </w:rPr>
                            <w:t>deberá disponer</w:t>
                          </w:r>
                          <w:r>
                            <w:t xml:space="preserve"> de un código de </w:t>
                          </w:r>
                          <w:r w:rsidRPr="00BB053C">
                            <w:rPr>
                              <w:u w:val="single"/>
                            </w:rPr>
                            <w:t>invitación.</w:t>
                          </w:r>
                          <w:r>
                            <w:rPr>
                              <w:u w:val="single"/>
                            </w:rPr>
                            <w:t xml:space="preserve"> </w:t>
                          </w:r>
                          <w:r w:rsidRPr="00BB053C">
                            <w:t>Para la validación</w:t>
                          </w:r>
                          <w:r>
                            <w:t xml:space="preserve"> de este código se realizará una consulta sobre los códigos habilitados, si existe dentro de esa lista continuamos con el proceso, sino mostramos el correspondiente mensaje de error.</w:t>
                          </w:r>
                        </w:p>
                        <w:p w:rsidR="00B8024A" w:rsidRDefault="009718F6" w:rsidP="009718F6">
                          <w:pPr>
                            <w:pStyle w:val="Prrafodelista"/>
                            <w:numPr>
                              <w:ilvl w:val="0"/>
                              <w:numId w:val="0"/>
                            </w:numPr>
                            <w:ind w:left="2160"/>
                          </w:pPr>
                          <w:r w:rsidRPr="009718F6">
                            <w:t>Además deberá escoger sobre algunos de los planes expuestos, básico, medio y avanzado.</w:t>
                          </w:r>
                          <w:r w:rsidRPr="009718F6">
                            <w:rPr>
                              <w:u w:val="single"/>
                            </w:rPr>
                            <w:t xml:space="preserve"> </w:t>
                          </w:r>
                          <w:r w:rsidRPr="009718F6">
                            <w:t xml:space="preserve">Una vez </w:t>
                          </w:r>
                          <w:r>
                            <w:t xml:space="preserve">seleccionado el plan el usuario tendrá que aportar un correo electrónico así como abonar la cantidad pertinente según el plan elegido, ya confirmado el pago se le adjuntará al correo electrónico indicado su nombre de usuario y contraseña, junto a sus datos de sesión se le adjuntará la factura correspondiente, indicando </w:t>
                          </w:r>
                          <w:r w:rsidR="001E2916">
                            <w:t>el tipo de pago</w:t>
                          </w:r>
                          <w:r>
                            <w:t>,</w:t>
                          </w:r>
                          <w:r w:rsidR="001E2916">
                            <w:t xml:space="preserve"> la cantidad </w:t>
                          </w:r>
                          <w:r w:rsidR="00B8024A">
                            <w:t>y el nú</w:t>
                          </w:r>
                          <w:r w:rsidR="001E2916">
                            <w:t>mero de días contratados.</w:t>
                          </w:r>
                        </w:p>
                        <w:p w:rsidR="00A864C8" w:rsidRPr="009F0010" w:rsidRDefault="00B8024A" w:rsidP="009F0010">
                          <w:pPr>
                            <w:pStyle w:val="Prrafodelista"/>
                            <w:numPr>
                              <w:ilvl w:val="0"/>
                              <w:numId w:val="0"/>
                            </w:numPr>
                            <w:ind w:left="2160"/>
                            <w:rPr>
                              <w:u w:val="single"/>
                            </w:rPr>
                          </w:pPr>
                          <w:r>
                            <w:t>A la hora de escoger el plan se tendrá la opción de subscripción, (pago mensual automático) o a través de un pago único cuya duración será de un mes.</w:t>
                          </w:r>
                        </w:p>
                      </w:sdtContent>
                    </w:sdt>
                  </w:txbxContent>
                </v:textbox>
                <w10:wrap anchorx="margin"/>
              </v:shape>
            </w:pict>
          </mc:Fallback>
        </mc:AlternateContent>
      </w:r>
      <w:r w:rsidR="00055F27">
        <w:rPr>
          <w:noProof/>
          <w:color w:val="77697A" w:themeColor="accent6" w:themeShade="BF"/>
          <w:lang w:eastAsia="es-ES"/>
        </w:rPr>
        <mc:AlternateContent>
          <mc:Choice Requires="wps">
            <w:drawing>
              <wp:anchor distT="0" distB="0" distL="114300" distR="114300" simplePos="0" relativeHeight="251719680" behindDoc="1" locked="0" layoutInCell="0" allowOverlap="1" wp14:anchorId="15C91072" wp14:editId="5D88B476">
                <wp:simplePos x="0" y="0"/>
                <wp:positionH relativeFrom="page">
                  <wp:posOffset>457200</wp:posOffset>
                </wp:positionH>
                <wp:positionV relativeFrom="paragraph">
                  <wp:posOffset>1000125</wp:posOffset>
                </wp:positionV>
                <wp:extent cx="3183255" cy="943610"/>
                <wp:effectExtent l="0" t="1270" r="0" b="0"/>
                <wp:wrapNone/>
                <wp:docPr id="19" name="Text Box 270" descr="Dark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3255" cy="943610"/>
                        </a:xfrm>
                        <a:prstGeom prst="rect">
                          <a:avLst/>
                        </a:prstGeom>
                        <a:pattFill prst="dkUpDiag">
                          <a:fgClr>
                            <a:schemeClr val="bg1">
                              <a:lumMod val="95000"/>
                              <a:lumOff val="0"/>
                            </a:schemeClr>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64C8" w:rsidRDefault="00A864C8" w:rsidP="00487E5F">
                            <w:pPr>
                              <w:pStyle w:val="Puesto"/>
                              <w:jc w:val="left"/>
                            </w:pPr>
                          </w:p>
                        </w:txbxContent>
                      </wps:txbx>
                      <wps:bodyPr rot="0" vert="horz" wrap="none" lIns="9144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5C91072" id="_x0000_t202" coordsize="21600,21600" o:spt="202" path="m,l,21600r21600,l21600,xe">
                <v:stroke joinstyle="miter"/>
                <v:path gradientshapeok="t" o:connecttype="rect"/>
              </v:shapetype>
              <v:shape id="Text Box 270" o:spid="_x0000_s1030" type="#_x0000_t202" alt="Dark upward diagonal" style="position:absolute;margin-left:36pt;margin-top:78.75pt;width:250.65pt;height:74.3pt;z-index:-251596800;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" o:allowincell="f" fillcolor="#f2f2f2 [3052]" stroked="f">
                <v:fill r:id="rId10" o:title="" type="pattern"/>
                <v:textbox style="mso-fit-shape-to-text:t" inset=",0,,0">
                  <w:txbxContent>
                    <w:p w:rsidR="00A864C8" w:rsidRDefault="00A864C8" w:rsidP="00487E5F">
                      <w:pPr>
                        <w:pStyle w:val="Puesto"/>
                        <w:jc w:val="left"/>
                      </w:pPr>
                    </w:p>
                  </w:txbxContent>
                </v:textbox>
                <w10:wrap anchorx="page"/>
              </v:shape>
            </w:pict>
          </mc:Fallback>
        </mc:AlternateContent>
      </w:r>
      <w:r w:rsidR="001443EF" w:rsidRPr="002A7710">
        <w:rPr>
          <w:color w:val="77697A" w:themeColor="accent6" w:themeShade="BF"/>
        </w:rPr>
        <w:br w:type="page"/>
      </w:r>
    </w:p>
    <w:p w:rsidR="00A864C8" w:rsidRPr="002A7710" w:rsidRDefault="00894800">
      <w:pPr>
        <w:rPr>
          <w:color w:val="77697A" w:themeColor="accent6" w:themeShade="BF"/>
        </w:rPr>
      </w:pPr>
      <w:r>
        <w:rPr>
          <w:noProof/>
          <w:color w:val="77697A" w:themeColor="accent6" w:themeShade="BF"/>
          <w:lang w:eastAsia="es-ES"/>
        </w:rPr>
        <w:lastRenderedPageBreak/>
        <mc:AlternateContent>
          <mc:Choice Requires="wps">
            <w:drawing>
              <wp:anchor distT="0" distB="0" distL="114300" distR="114300" simplePos="0" relativeHeight="251803648" behindDoc="0" locked="0" layoutInCell="1" allowOverlap="1" wp14:anchorId="79EF9C46" wp14:editId="784B2C1A">
                <wp:simplePos x="0" y="0"/>
                <wp:positionH relativeFrom="page">
                  <wp:align>right</wp:align>
                </wp:positionH>
                <wp:positionV relativeFrom="margin">
                  <wp:posOffset>106680</wp:posOffset>
                </wp:positionV>
                <wp:extent cx="1356995" cy="868680"/>
                <wp:effectExtent l="19050" t="0" r="14605" b="26670"/>
                <wp:wrapNone/>
                <wp:docPr id="17" name="AutoShape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56995" cy="868680"/>
                        </a:xfrm>
                        <a:prstGeom prst="homePlate">
                          <a:avLst>
                            <a:gd name="adj" fmla="val 39053"/>
                          </a:avLst>
                        </a:prstGeom>
                        <a:solidFill>
                          <a:schemeClr val="accent1">
                            <a:lumMod val="40000"/>
                            <a:lumOff val="60000"/>
                          </a:schemeClr>
                        </a:solidFill>
                        <a:ln w="3175">
                          <a:solidFill>
                            <a:schemeClr val="accent1">
                              <a:lumMod val="60000"/>
                              <a:lumOff val="40000"/>
                            </a:schemeClr>
                          </a:solidFill>
                          <a:miter lim="800000"/>
                          <a:headEnd/>
                          <a:tailEnd/>
                        </a:ln>
                      </wps:spPr>
                      <wps:txbx>
                        <w:txbxContent>
                          <w:p w:rsidR="00A864C8" w:rsidRDefault="00E8271E">
                            <w:pPr>
                              <w:pStyle w:val="TabName"/>
                            </w:pPr>
                            <w:r>
                              <w:t>Página</w:t>
                            </w:r>
                            <w:r w:rsidR="001443EF">
                              <w:t xml:space="preserve"> 2</w:t>
                            </w:r>
                          </w:p>
                        </w:txbxContent>
                      </wps:txbx>
                      <wps:bodyPr rot="0" vert="vert"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79EF9C46" id="AutoShape 418" o:spid="_x0000_s1031" type="#_x0000_t15" style="position:absolute;margin-left:55.65pt;margin-top:8.4pt;width:106.85pt;height:68.4pt;rotation:180;z-index:251803648;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" fillcolor="#b5c0df [1300]" strokecolor="#90a1cf [1940]" strokeweight=".25pt">
                <v:textbox style="layout-flow:vertical">
                  <w:txbxContent>
                    <w:p w:rsidR="00A864C8" w:rsidRDefault="00E8271E">
                      <w:pPr>
                        <w:pStyle w:val="TabName"/>
                      </w:pPr>
                      <w:r>
                        <w:t>Página</w:t>
                      </w:r>
                      <w:r w:rsidR="001443EF">
                        <w:t xml:space="preserve"> 2</w:t>
                      </w:r>
                    </w:p>
                  </w:txbxContent>
                </v:textbox>
                <w10:wrap anchorx="page" anchory="margin"/>
              </v:shape>
            </w:pict>
          </mc:Fallback>
        </mc:AlternateContent>
      </w:r>
      <w:r w:rsidR="009F0010">
        <w:rPr>
          <w:noProof/>
          <w:color w:val="77697A" w:themeColor="accent6" w:themeShade="BF"/>
          <w:lang w:eastAsia="es-ES"/>
        </w:rPr>
        <mc:AlternateContent>
          <mc:Choice Requires="wps">
            <w:drawing>
              <wp:anchor distT="0" distB="0" distL="114300" distR="114300" simplePos="0" relativeHeight="251724800" behindDoc="0" locked="0" layoutInCell="0" allowOverlap="1" wp14:anchorId="262203F1" wp14:editId="01FE0D0C">
                <wp:simplePos x="0" y="0"/>
                <wp:positionH relativeFrom="column">
                  <wp:posOffset>304800</wp:posOffset>
                </wp:positionH>
                <wp:positionV relativeFrom="paragraph">
                  <wp:posOffset>9525</wp:posOffset>
                </wp:positionV>
                <wp:extent cx="6101080" cy="9458325"/>
                <wp:effectExtent l="0" t="0" r="0" b="9525"/>
                <wp:wrapNone/>
                <wp:docPr id="14"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080" cy="9458325"/>
                        </a:xfrm>
                        <a:prstGeom prst="rect">
                          <a:avLst/>
                        </a:prstGeom>
                        <a:noFill/>
                        <a:ln>
                          <a:noFill/>
                        </a:ln>
                        <a:extLst>
                          <a:ext uri="{909E8E84-426E-40DD-AFC4-6F175D3DCCD1}">
                            <a14:hiddenFill xmlns:a14="http://schemas.microsoft.com/office/drawing/2010/main">
                              <a:solidFill>
                                <a:schemeClr val="bg1">
                                  <a:lumMod val="9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378907281"/>
                            </w:sdtPr>
                            <w:sdtEndPr>
                              <w:rPr>
                                <w:b/>
                              </w:rPr>
                            </w:sdtEndPr>
                            <w:sdtContent>
                              <w:p w:rsidR="00A864C8" w:rsidRPr="009F0010" w:rsidRDefault="009F0010">
                                <w:pPr>
                                  <w:pStyle w:val="Prrafodelista"/>
                                  <w:rPr>
                                    <w:b/>
                                  </w:rPr>
                                </w:pPr>
                                <w:r w:rsidRPr="009F0010">
                                  <w:rPr>
                                    <w:b/>
                                  </w:rPr>
                                  <w:t>Identificarse:</w:t>
                                </w:r>
                                <w:r>
                                  <w:t xml:space="preserve"> El usuario deberá introducir los datos referenciados en su correo electrónico, si los datos son válidos se le </w:t>
                                </w:r>
                                <w:proofErr w:type="spellStart"/>
                                <w:r>
                                  <w:t>redirecionará</w:t>
                                </w:r>
                                <w:proofErr w:type="spellEnd"/>
                                <w:r>
                                  <w:t xml:space="preserve"> a su perfil, donde podrá visualizar sus datos de cuenta. </w:t>
                                </w:r>
                              </w:p>
                            </w:sdtContent>
                          </w:sdt>
                          <w:sdt>
                            <w:sdtPr>
                              <w:id w:val="-684126439"/>
                            </w:sdtPr>
                            <w:sdtEndPr/>
                            <w:sdtContent>
                              <w:p w:rsidR="00A864C8" w:rsidRDefault="008420C6">
                                <w:pPr>
                                  <w:pStyle w:val="Prrafodelista"/>
                                </w:pPr>
                                <w:r>
                                  <w:rPr>
                                    <w:b/>
                                  </w:rPr>
                                  <w:t xml:space="preserve">Enviar consulta: </w:t>
                                </w:r>
                                <w:r w:rsidRPr="0030503E">
                                  <w:t>Se dispondrá de la posibilidad de contactar con el administrador del portal a través de una petición (formulario), el cual</w:t>
                                </w:r>
                                <w:r w:rsidR="0030503E">
                                  <w:t xml:space="preserve"> se</w:t>
                                </w:r>
                                <w:r w:rsidRPr="0030503E">
                                  <w:t xml:space="preserve"> mandará por correo electrónico al administrador.</w:t>
                                </w:r>
                              </w:p>
                            </w:sdtContent>
                          </w:sdt>
                          <w:sdt>
                            <w:sdtPr>
                              <w:id w:val="-1979527071"/>
                            </w:sdtPr>
                            <w:sdtEndPr>
                              <w:rPr>
                                <w:b/>
                              </w:rPr>
                            </w:sdtEndPr>
                            <w:sdtContent>
                              <w:p w:rsidR="00A864C8" w:rsidRPr="004F3A3B" w:rsidRDefault="004F3A3B">
                                <w:pPr>
                                  <w:pStyle w:val="Prrafodelista"/>
                                  <w:rPr>
                                    <w:b/>
                                  </w:rPr>
                                </w:pPr>
                                <w:r>
                                  <w:rPr>
                                    <w:b/>
                                  </w:rPr>
                                  <w:t>Invitar:</w:t>
                                </w:r>
                                <w:r>
                                  <w:t xml:space="preserve"> El usuario dispondrá de un código de invitación único el cual podrá mandar por correo a los amigos o familiares que el prefiera. Para ello se le dispondrá de una interfaz donde podrá introducir los correos electrónicos a invitar.</w:t>
                                </w:r>
                              </w:p>
                            </w:sdtContent>
                          </w:sdt>
                          <w:sdt>
                            <w:sdtPr>
                              <w:id w:val="1892843239"/>
                            </w:sdtPr>
                            <w:sdtEndPr/>
                            <w:sdtContent>
                              <w:p w:rsidR="00FF67E9" w:rsidRDefault="00D54583">
                                <w:pPr>
                                  <w:pStyle w:val="Prrafodelista"/>
                                </w:pPr>
                                <w:r>
                                  <w:rPr>
                                    <w:b/>
                                  </w:rPr>
                                  <w:t xml:space="preserve">Solicitar acumulado: </w:t>
                                </w:r>
                                <w:r w:rsidRPr="00FF67E9">
                                  <w:t>Se le dará la opción de solicitar el acumulado en su cuenta es decir, por cada usuario registrado con su código de invitación este recibirá una bonificación monetaria la cual podrá demandar al administrador. El pago de esta cuantía se realizará personalmente a través de PayPal por el administrador.</w:t>
                                </w:r>
                              </w:p>
                              <w:p w:rsidR="00A864C8" w:rsidRPr="00FF67E9" w:rsidRDefault="00FF67E9" w:rsidP="00FF67E9">
                                <w:pPr>
                                  <w:pStyle w:val="Prrafodelista"/>
                                  <w:numPr>
                                    <w:ilvl w:val="0"/>
                                    <w:numId w:val="0"/>
                                  </w:numPr>
                                  <w:ind w:left="2160"/>
                                </w:pPr>
                                <w:r>
                                  <w:t>Para resolver este apartado guardaremos un campo dentro de la tabla usuario y, a través de un disparador aumentaremos la cantidad de este campo referenciado al usuario correspondiente en cada caso.</w:t>
                                </w:r>
                                <w:r w:rsidR="00BF065C">
                                  <w:t xml:space="preserve"> El disparador actuará sobre la tabla código si este es encontrado, es decir es válido, se actuará sobre la tabla usuario.</w:t>
                                </w:r>
                              </w:p>
                            </w:sdtContent>
                          </w:sdt>
                          <w:p w:rsidR="00A864C8" w:rsidRDefault="00A864C8">
                            <w:pPr>
                              <w:rPr>
                                <w:color w:val="0D0D0D" w:themeColor="text1" w:themeTint="F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203F1" id="Text Box 275" o:spid="_x0000_s1032" type="#_x0000_t202" style="position:absolute;margin-left:24pt;margin-top:.75pt;width:480.4pt;height:744.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" o:allowincell="f" filled="f" fillcolor="#f2f2f2 [3052]" stroked="f">
                <v:textbox>
                  <w:txbxContent>
                    <w:sdt>
                      <w:sdtPr>
                        <w:id w:val="378907281"/>
                      </w:sdtPr>
                      <w:sdtEndPr>
                        <w:rPr>
                          <w:b/>
                        </w:rPr>
                      </w:sdtEndPr>
                      <w:sdtContent>
                        <w:p w:rsidR="00A864C8" w:rsidRPr="009F0010" w:rsidRDefault="009F0010">
                          <w:pPr>
                            <w:pStyle w:val="Prrafodelista"/>
                            <w:rPr>
                              <w:b/>
                            </w:rPr>
                          </w:pPr>
                          <w:r w:rsidRPr="009F0010">
                            <w:rPr>
                              <w:b/>
                            </w:rPr>
                            <w:t>Identificarse:</w:t>
                          </w:r>
                          <w:r>
                            <w:t xml:space="preserve"> El usuario deberá introducir los datos referenciados en su correo electrónico, si los datos son válidos se le </w:t>
                          </w:r>
                          <w:proofErr w:type="spellStart"/>
                          <w:r>
                            <w:t>redirecionará</w:t>
                          </w:r>
                          <w:proofErr w:type="spellEnd"/>
                          <w:r>
                            <w:t xml:space="preserve"> a su perfil, donde podrá visualizar sus datos de cuenta. </w:t>
                          </w:r>
                        </w:p>
                      </w:sdtContent>
                    </w:sdt>
                    <w:sdt>
                      <w:sdtPr>
                        <w:id w:val="-684126439"/>
                      </w:sdtPr>
                      <w:sdtEndPr/>
                      <w:sdtContent>
                        <w:p w:rsidR="00A864C8" w:rsidRDefault="008420C6">
                          <w:pPr>
                            <w:pStyle w:val="Prrafodelista"/>
                          </w:pPr>
                          <w:r>
                            <w:rPr>
                              <w:b/>
                            </w:rPr>
                            <w:t xml:space="preserve">Enviar consulta: </w:t>
                          </w:r>
                          <w:r w:rsidRPr="0030503E">
                            <w:t>Se dispondrá de la posibilidad de contactar con el administrador del portal a través de una petición (formulario), el cual</w:t>
                          </w:r>
                          <w:r w:rsidR="0030503E">
                            <w:t xml:space="preserve"> se</w:t>
                          </w:r>
                          <w:r w:rsidRPr="0030503E">
                            <w:t xml:space="preserve"> mandará por correo electrónico al administrador.</w:t>
                          </w:r>
                        </w:p>
                      </w:sdtContent>
                    </w:sdt>
                    <w:sdt>
                      <w:sdtPr>
                        <w:id w:val="-1979527071"/>
                      </w:sdtPr>
                      <w:sdtEndPr>
                        <w:rPr>
                          <w:b/>
                        </w:rPr>
                      </w:sdtEndPr>
                      <w:sdtContent>
                        <w:p w:rsidR="00A864C8" w:rsidRPr="004F3A3B" w:rsidRDefault="004F3A3B">
                          <w:pPr>
                            <w:pStyle w:val="Prrafodelista"/>
                            <w:rPr>
                              <w:b/>
                            </w:rPr>
                          </w:pPr>
                          <w:r>
                            <w:rPr>
                              <w:b/>
                            </w:rPr>
                            <w:t>Invitar:</w:t>
                          </w:r>
                          <w:r>
                            <w:t xml:space="preserve"> El usuario dispondrá de un código de invitación único el cual podrá mandar por correo a los amigos o familiares que el prefiera. Para ello se le dispondrá de una interfaz donde podrá introducir los correos electrónicos a invitar.</w:t>
                          </w:r>
                        </w:p>
                      </w:sdtContent>
                    </w:sdt>
                    <w:sdt>
                      <w:sdtPr>
                        <w:id w:val="1892843239"/>
                      </w:sdtPr>
                      <w:sdtEndPr/>
                      <w:sdtContent>
                        <w:p w:rsidR="00FF67E9" w:rsidRDefault="00D54583">
                          <w:pPr>
                            <w:pStyle w:val="Prrafodelista"/>
                          </w:pPr>
                          <w:r>
                            <w:rPr>
                              <w:b/>
                            </w:rPr>
                            <w:t xml:space="preserve">Solicitar acumulado: </w:t>
                          </w:r>
                          <w:r w:rsidRPr="00FF67E9">
                            <w:t>Se le dará la opción de solicitar el acumulado en su cuenta es decir, por cada usuario registrado con su código de invitación este recibirá una bonificación monetaria la cual podrá demandar al administrador. El pago de esta cuantía se realizará personalmente a través de PayPal por el administrador.</w:t>
                          </w:r>
                        </w:p>
                        <w:p w:rsidR="00A864C8" w:rsidRPr="00FF67E9" w:rsidRDefault="00FF67E9" w:rsidP="00FF67E9">
                          <w:pPr>
                            <w:pStyle w:val="Prrafodelista"/>
                            <w:numPr>
                              <w:ilvl w:val="0"/>
                              <w:numId w:val="0"/>
                            </w:numPr>
                            <w:ind w:left="2160"/>
                          </w:pPr>
                          <w:r>
                            <w:t>Para resolver este apartado guardaremos un campo dentro de la tabla usuario y, a través de un disparador aumentaremos la cantidad de este campo referenciado al usuario correspondiente en cada caso.</w:t>
                          </w:r>
                          <w:r w:rsidR="00BF065C">
                            <w:t xml:space="preserve"> El disparador actuará sobre la tabla código si este es encontrado, es decir es válido, se actuará sobre la tabla usuario.</w:t>
                          </w:r>
                        </w:p>
                      </w:sdtContent>
                    </w:sdt>
                    <w:p w:rsidR="00A864C8" w:rsidRDefault="00A864C8">
                      <w:pPr>
                        <w:rPr>
                          <w:color w:val="0D0D0D" w:themeColor="text1" w:themeTint="F2"/>
                        </w:rPr>
                      </w:pPr>
                    </w:p>
                  </w:txbxContent>
                </v:textbox>
              </v:shape>
            </w:pict>
          </mc:Fallback>
        </mc:AlternateContent>
      </w:r>
      <w:r w:rsidR="00055F27">
        <w:rPr>
          <w:noProof/>
          <w:color w:val="77697A" w:themeColor="accent6" w:themeShade="BF"/>
          <w:lang w:eastAsia="es-ES"/>
        </w:rPr>
        <mc:AlternateContent>
          <mc:Choice Requires="wps">
            <w:drawing>
              <wp:anchor distT="0" distB="0" distL="114300" distR="114300" simplePos="0" relativeHeight="251748352" behindDoc="1" locked="0" layoutInCell="0" allowOverlap="1" wp14:anchorId="177B2485" wp14:editId="6A34D3B0">
                <wp:simplePos x="0" y="0"/>
                <wp:positionH relativeFrom="page">
                  <wp:posOffset>1178560</wp:posOffset>
                </wp:positionH>
                <wp:positionV relativeFrom="paragraph">
                  <wp:posOffset>48260</wp:posOffset>
                </wp:positionV>
                <wp:extent cx="5425440" cy="511175"/>
                <wp:effectExtent l="0" t="635" r="0" b="2540"/>
                <wp:wrapNone/>
                <wp:docPr id="15" name="Text Box 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5440" cy="511175"/>
                        </a:xfrm>
                        <a:prstGeom prst="rect">
                          <a:avLst/>
                        </a:prstGeom>
                        <a:noFill/>
                        <a:ln>
                          <a:noFill/>
                        </a:ln>
                        <a:extLst>
                          <a:ext uri="{909E8E84-426E-40DD-AFC4-6F175D3DCCD1}">
                            <a14:hiddenFill xmlns:a14="http://schemas.microsoft.com/office/drawing/2010/main">
                              <a:solidFill>
                                <a:schemeClr val="bg1">
                                  <a:lumMod val="5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64C8" w:rsidRDefault="00A864C8" w:rsidP="009F0010">
                            <w:pPr>
                              <w:pStyle w:val="ClassName"/>
                              <w:jc w:val="left"/>
                            </w:pP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77B2485" id="Text Box 349" o:spid="_x0000_s1033" type="#_x0000_t202" style="position:absolute;margin-left:92.8pt;margin-top:3.8pt;width:427.2pt;height:40.25pt;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" o:allowincell="f" filled="f" fillcolor="#7f7f7f [1612]" stroked="f">
                <v:textbox style="mso-fit-shape-to-text:t" inset=",7.2pt,,7.2pt">
                  <w:txbxContent>
                    <w:p w:rsidR="00A864C8" w:rsidRDefault="00A864C8" w:rsidP="009F0010">
                      <w:pPr>
                        <w:pStyle w:val="ClassName"/>
                        <w:jc w:val="left"/>
                      </w:pPr>
                    </w:p>
                  </w:txbxContent>
                </v:textbox>
                <w10:wrap anchorx="page"/>
              </v:shape>
            </w:pict>
          </mc:Fallback>
        </mc:AlternateContent>
      </w:r>
      <w:r w:rsidR="001443EF" w:rsidRPr="002A7710">
        <w:rPr>
          <w:color w:val="77697A" w:themeColor="accent6" w:themeShade="BF"/>
        </w:rPr>
        <w:br w:type="page"/>
      </w:r>
    </w:p>
    <w:p w:rsidR="00A864C8" w:rsidRPr="002A7710" w:rsidRDefault="00A864C8">
      <w:pPr>
        <w:rPr>
          <w:color w:val="77697A" w:themeColor="accent6" w:themeShade="BF"/>
        </w:rPr>
      </w:pPr>
    </w:p>
    <w:p w:rsidR="00A864C8" w:rsidRPr="002A7710" w:rsidRDefault="000948A4">
      <w:pPr>
        <w:rPr>
          <w:color w:val="77697A" w:themeColor="accent6" w:themeShade="BF"/>
        </w:rPr>
      </w:pPr>
      <w:r>
        <w:rPr>
          <w:noProof/>
          <w:color w:val="77697A" w:themeColor="accent6" w:themeShade="BF"/>
          <w:lang w:eastAsia="es-ES"/>
        </w:rPr>
        <mc:AlternateContent>
          <mc:Choice Requires="wps">
            <w:drawing>
              <wp:anchor distT="0" distB="0" distL="114300" distR="114300" simplePos="0" relativeHeight="251786240" behindDoc="0" locked="0" layoutInCell="0" allowOverlap="1" wp14:anchorId="14B27AEA" wp14:editId="1E222EB0">
                <wp:simplePos x="0" y="0"/>
                <wp:positionH relativeFrom="margin">
                  <wp:align>left</wp:align>
                </wp:positionH>
                <wp:positionV relativeFrom="paragraph">
                  <wp:posOffset>6350</wp:posOffset>
                </wp:positionV>
                <wp:extent cx="6101080" cy="4533900"/>
                <wp:effectExtent l="0" t="0" r="0" b="0"/>
                <wp:wrapNone/>
                <wp:docPr id="10"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080" cy="4533900"/>
                        </a:xfrm>
                        <a:prstGeom prst="rect">
                          <a:avLst/>
                        </a:prstGeom>
                        <a:noFill/>
                        <a:ln>
                          <a:noFill/>
                        </a:ln>
                        <a:extLst>
                          <a:ext uri="{909E8E84-426E-40DD-AFC4-6F175D3DCCD1}">
                            <a14:hiddenFill xmlns:a14="http://schemas.microsoft.com/office/drawing/2010/main">
                              <a:solidFill>
                                <a:schemeClr val="bg1">
                                  <a:lumMod val="9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337947"/>
                            </w:sdtPr>
                            <w:sdtEndPr>
                              <w:rPr>
                                <w:b/>
                              </w:rPr>
                            </w:sdtEndPr>
                            <w:sdtContent>
                              <w:p w:rsidR="00A864C8" w:rsidRPr="00AC0435" w:rsidRDefault="00AC0435">
                                <w:pPr>
                                  <w:pStyle w:val="Prrafodelista"/>
                                  <w:rPr>
                                    <w:b/>
                                  </w:rPr>
                                </w:pPr>
                                <w:r>
                                  <w:rPr>
                                    <w:b/>
                                  </w:rPr>
                                  <w:t xml:space="preserve">Darse de baja: </w:t>
                                </w:r>
                                <w:r>
                                  <w:t>Para darse de baja en el servicio el usuario solo tendrá que seleccionar la opción indicada con un botón donde se le pedirá confirmación.</w:t>
                                </w:r>
                              </w:p>
                            </w:sdtContent>
                          </w:sdt>
                          <w:sdt>
                            <w:sdtPr>
                              <w:id w:val="337948"/>
                            </w:sdtPr>
                            <w:sdtEndPr/>
                            <w:sdtContent>
                              <w:p w:rsidR="00A864C8" w:rsidRPr="00BD63A2" w:rsidRDefault="00C11110">
                                <w:pPr>
                                  <w:pStyle w:val="Prrafodelista"/>
                                </w:pPr>
                                <w:r w:rsidRPr="00AE09E8">
                                  <w:rPr>
                                    <w:b/>
                                  </w:rPr>
                                  <w:t>Datos del usuario a guardar:</w:t>
                                </w:r>
                                <w:r w:rsidRPr="00BD63A2">
                                  <w:t xml:space="preserve"> Para el correcto funcionamiento para con las reglas de negocio de nuestro proyecto guardaremos los siguientes datos; nombre de usuario, código de invitación, cuantía de días dispone en su cuenta, método de pago, tipo de cuenta y acumulado.</w:t>
                                </w:r>
                              </w:p>
                            </w:sdtContent>
                          </w:sdt>
                          <w:sdt>
                            <w:sdtPr>
                              <w:id w:val="337949"/>
                            </w:sdtPr>
                            <w:sdtEndPr>
                              <w:rPr>
                                <w:b/>
                              </w:rPr>
                            </w:sdtEndPr>
                            <w:sdtContent>
                              <w:p w:rsidR="00A864C8" w:rsidRPr="00AE09E8" w:rsidRDefault="00AE09E8">
                                <w:pPr>
                                  <w:pStyle w:val="Prrafodelista"/>
                                  <w:rPr>
                                    <w:b/>
                                  </w:rPr>
                                </w:pPr>
                                <w:r>
                                  <w:rPr>
                                    <w:b/>
                                  </w:rPr>
                                  <w:t>Recuperar contraseña:</w:t>
                                </w:r>
                                <w:r>
                                  <w:t xml:space="preserve"> Se le dará la posibilidad de recuperar la contraseña, para ello se le pedirá su correo electrónico en el cual se le mandará un </w:t>
                                </w:r>
                                <w:proofErr w:type="spellStart"/>
                                <w:r>
                                  <w:t>token</w:t>
                                </w:r>
                                <w:proofErr w:type="spellEnd"/>
                                <w:r>
                                  <w:t xml:space="preserve"> con el enlace para crear una nueva contraseña.</w:t>
                                </w:r>
                              </w:p>
                            </w:sdtContent>
                          </w:sdt>
                          <w:sdt>
                            <w:sdtPr>
                              <w:id w:val="337950"/>
                              <w:showingPlcHdr/>
                            </w:sdtPr>
                            <w:sdtEndPr/>
                            <w:sdtContent>
                              <w:p w:rsidR="00A864C8" w:rsidRDefault="000948A4" w:rsidP="000948A4">
                                <w:pPr>
                                  <w:pStyle w:val="Prrafodelista"/>
                                  <w:numPr>
                                    <w:ilvl w:val="0"/>
                                    <w:numId w:val="0"/>
                                  </w:numPr>
                                  <w:ind w:left="2160"/>
                                </w:pPr>
                                <w: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B27AEA" id="Text Box 392" o:spid="_x0000_s1034" type="#_x0000_t202" style="position:absolute;margin-left:0;margin-top:.5pt;width:480.4pt;height:357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" o:allowincell="f" filled="f" fillcolor="#f2f2f2 [3052]" stroked="f">
                <v:textbox>
                  <w:txbxContent>
                    <w:sdt>
                      <w:sdtPr>
                        <w:id w:val="337947"/>
                      </w:sdtPr>
                      <w:sdtEndPr>
                        <w:rPr>
                          <w:b/>
                        </w:rPr>
                      </w:sdtEndPr>
                      <w:sdtContent>
                        <w:p w:rsidR="00A864C8" w:rsidRPr="00AC0435" w:rsidRDefault="00AC0435">
                          <w:pPr>
                            <w:pStyle w:val="Prrafodelista"/>
                            <w:rPr>
                              <w:b/>
                            </w:rPr>
                          </w:pPr>
                          <w:r>
                            <w:rPr>
                              <w:b/>
                            </w:rPr>
                            <w:t xml:space="preserve">Darse de baja: </w:t>
                          </w:r>
                          <w:r>
                            <w:t>Para darse de baja en el servicio el usuario solo tendrá que seleccionar la opción indicada con un botón donde se le pedirá confirmación.</w:t>
                          </w:r>
                        </w:p>
                      </w:sdtContent>
                    </w:sdt>
                    <w:sdt>
                      <w:sdtPr>
                        <w:id w:val="337948"/>
                      </w:sdtPr>
                      <w:sdtEndPr/>
                      <w:sdtContent>
                        <w:p w:rsidR="00A864C8" w:rsidRPr="00BD63A2" w:rsidRDefault="00C11110">
                          <w:pPr>
                            <w:pStyle w:val="Prrafodelista"/>
                          </w:pPr>
                          <w:r w:rsidRPr="00AE09E8">
                            <w:rPr>
                              <w:b/>
                            </w:rPr>
                            <w:t>Datos del usuario a guardar:</w:t>
                          </w:r>
                          <w:r w:rsidRPr="00BD63A2">
                            <w:t xml:space="preserve"> Para el correcto funcionamiento para con las reglas de negocio de nuestro proyecto guardaremos los siguientes datos; nombre de usuario, código de invitación, cuantía de días dispone en su cuenta, método de pago, tipo de cuenta y acumulado.</w:t>
                          </w:r>
                        </w:p>
                      </w:sdtContent>
                    </w:sdt>
                    <w:sdt>
                      <w:sdtPr>
                        <w:id w:val="337949"/>
                      </w:sdtPr>
                      <w:sdtEndPr>
                        <w:rPr>
                          <w:b/>
                        </w:rPr>
                      </w:sdtEndPr>
                      <w:sdtContent>
                        <w:p w:rsidR="00A864C8" w:rsidRPr="00AE09E8" w:rsidRDefault="00AE09E8">
                          <w:pPr>
                            <w:pStyle w:val="Prrafodelista"/>
                            <w:rPr>
                              <w:b/>
                            </w:rPr>
                          </w:pPr>
                          <w:r>
                            <w:rPr>
                              <w:b/>
                            </w:rPr>
                            <w:t>Recuperar contraseña:</w:t>
                          </w:r>
                          <w:r>
                            <w:t xml:space="preserve"> Se le dará la posibilidad de recuperar la contraseña, para ello se le pedirá su correo electrónico en el cual se le mandará un </w:t>
                          </w:r>
                          <w:proofErr w:type="spellStart"/>
                          <w:r>
                            <w:t>token</w:t>
                          </w:r>
                          <w:proofErr w:type="spellEnd"/>
                          <w:r>
                            <w:t xml:space="preserve"> con el enlace para crear una nueva contraseña.</w:t>
                          </w:r>
                        </w:p>
                      </w:sdtContent>
                    </w:sdt>
                    <w:sdt>
                      <w:sdtPr>
                        <w:id w:val="337950"/>
                        <w:showingPlcHdr/>
                      </w:sdtPr>
                      <w:sdtEndPr/>
                      <w:sdtContent>
                        <w:p w:rsidR="00A864C8" w:rsidRDefault="000948A4" w:rsidP="000948A4">
                          <w:pPr>
                            <w:pStyle w:val="Prrafodelista"/>
                            <w:numPr>
                              <w:ilvl w:val="0"/>
                              <w:numId w:val="0"/>
                            </w:numPr>
                            <w:ind w:left="2160"/>
                          </w:pPr>
                          <w:r>
                            <w:t xml:space="preserve">     </w:t>
                          </w:r>
                        </w:p>
                      </w:sdtContent>
                    </w:sdt>
                  </w:txbxContent>
                </v:textbox>
                <w10:wrap anchorx="margin"/>
              </v:shape>
            </w:pict>
          </mc:Fallback>
        </mc:AlternateContent>
      </w:r>
      <w:r w:rsidR="00894800">
        <w:rPr>
          <w:noProof/>
          <w:color w:val="77697A" w:themeColor="accent6" w:themeShade="BF"/>
          <w:lang w:eastAsia="es-ES"/>
        </w:rPr>
        <mc:AlternateContent>
          <mc:Choice Requires="wps">
            <w:drawing>
              <wp:anchor distT="0" distB="0" distL="114300" distR="114300" simplePos="0" relativeHeight="251804672" behindDoc="0" locked="0" layoutInCell="1" allowOverlap="1" wp14:anchorId="5A6B2D69" wp14:editId="5CBA0563">
                <wp:simplePos x="0" y="0"/>
                <wp:positionH relativeFrom="page">
                  <wp:align>right</wp:align>
                </wp:positionH>
                <wp:positionV relativeFrom="margin">
                  <wp:posOffset>632460</wp:posOffset>
                </wp:positionV>
                <wp:extent cx="1356995" cy="868680"/>
                <wp:effectExtent l="19050" t="0" r="14605" b="26670"/>
                <wp:wrapNone/>
                <wp:docPr id="9" name="AutoShap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56995" cy="868680"/>
                        </a:xfrm>
                        <a:prstGeom prst="homePlate">
                          <a:avLst>
                            <a:gd name="adj" fmla="val 39053"/>
                          </a:avLst>
                        </a:prstGeom>
                        <a:solidFill>
                          <a:schemeClr val="accent1">
                            <a:lumMod val="40000"/>
                            <a:lumOff val="60000"/>
                          </a:schemeClr>
                        </a:solidFill>
                        <a:ln w="3175">
                          <a:solidFill>
                            <a:schemeClr val="accent1">
                              <a:lumMod val="60000"/>
                              <a:lumOff val="40000"/>
                            </a:schemeClr>
                          </a:solidFill>
                          <a:miter lim="800000"/>
                          <a:headEnd/>
                          <a:tailEnd/>
                        </a:ln>
                      </wps:spPr>
                      <wps:txbx>
                        <w:txbxContent>
                          <w:p w:rsidR="00A864C8" w:rsidRDefault="00E8271E">
                            <w:pPr>
                              <w:pStyle w:val="TabName"/>
                            </w:pPr>
                            <w:r>
                              <w:t>Página</w:t>
                            </w:r>
                            <w:r w:rsidR="001443EF">
                              <w:t xml:space="preserve"> 3</w:t>
                            </w:r>
                          </w:p>
                        </w:txbxContent>
                      </wps:txbx>
                      <wps:bodyPr rot="0" vert="vert"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5A6B2D69" id="AutoShape 422" o:spid="_x0000_s1035" type="#_x0000_t15" style="position:absolute;margin-left:55.65pt;margin-top:49.8pt;width:106.85pt;height:68.4pt;rotation:180;z-index:251804672;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" fillcolor="#b5c0df [1300]" strokecolor="#90a1cf [1940]" strokeweight=".25pt">
                <v:textbox style="layout-flow:vertical">
                  <w:txbxContent>
                    <w:p w:rsidR="00A864C8" w:rsidRDefault="00E8271E">
                      <w:pPr>
                        <w:pStyle w:val="TabName"/>
                      </w:pPr>
                      <w:r>
                        <w:t>Página</w:t>
                      </w:r>
                      <w:r w:rsidR="001443EF">
                        <w:t xml:space="preserve"> 3</w:t>
                      </w:r>
                    </w:p>
                  </w:txbxContent>
                </v:textbox>
                <w10:wrap anchorx="page" anchory="margin"/>
              </v:shape>
            </w:pict>
          </mc:Fallback>
        </mc:AlternateContent>
      </w:r>
    </w:p>
    <w:p w:rsidR="00A864C8" w:rsidRPr="002A7710" w:rsidRDefault="001443EF">
      <w:pPr>
        <w:rPr>
          <w:color w:val="77697A" w:themeColor="accent6" w:themeShade="BF"/>
        </w:rPr>
      </w:pPr>
      <w:r w:rsidRPr="002A7710">
        <w:rPr>
          <w:color w:val="77697A" w:themeColor="accent6" w:themeShade="BF"/>
        </w:rPr>
        <w:br w:type="page"/>
      </w:r>
    </w:p>
    <w:p w:rsidR="00A864C8" w:rsidRPr="002A7710" w:rsidRDefault="000948A4">
      <w:pPr>
        <w:rPr>
          <w:color w:val="77697A" w:themeColor="accent6" w:themeShade="BF"/>
        </w:rPr>
      </w:pPr>
      <w:r>
        <w:rPr>
          <w:noProof/>
          <w:color w:val="77697A" w:themeColor="accent6" w:themeShade="BF"/>
          <w:lang w:eastAsia="es-ES"/>
        </w:rPr>
        <w:lastRenderedPageBreak/>
        <mc:AlternateContent>
          <mc:Choice Requires="wps">
            <w:drawing>
              <wp:anchor distT="0" distB="0" distL="114300" distR="114300" simplePos="0" relativeHeight="251794432" behindDoc="1" locked="0" layoutInCell="0" allowOverlap="1" wp14:anchorId="553F5DB4" wp14:editId="7AFAB45A">
                <wp:simplePos x="0" y="0"/>
                <wp:positionH relativeFrom="page">
                  <wp:posOffset>1216660</wp:posOffset>
                </wp:positionH>
                <wp:positionV relativeFrom="paragraph">
                  <wp:posOffset>29210</wp:posOffset>
                </wp:positionV>
                <wp:extent cx="5425440" cy="511175"/>
                <wp:effectExtent l="0" t="635" r="0" b="2540"/>
                <wp:wrapNone/>
                <wp:docPr id="7"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5440" cy="511175"/>
                        </a:xfrm>
                        <a:prstGeom prst="rect">
                          <a:avLst/>
                        </a:prstGeom>
                        <a:noFill/>
                        <a:ln>
                          <a:noFill/>
                        </a:ln>
                        <a:extLst>
                          <a:ext uri="{909E8E84-426E-40DD-AFC4-6F175D3DCCD1}">
                            <a14:hiddenFill xmlns:a14="http://schemas.microsoft.com/office/drawing/2010/main">
                              <a:solidFill>
                                <a:schemeClr val="bg1">
                                  <a:lumMod val="5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64C8" w:rsidRDefault="00A864C8" w:rsidP="000948A4">
                            <w:pPr>
                              <w:pStyle w:val="ClassName"/>
                              <w:jc w:val="left"/>
                            </w:pP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53F5DB4" id="Text Box 399" o:spid="_x0000_s1036" type="#_x0000_t202" style="position:absolute;margin-left:95.8pt;margin-top:2.3pt;width:427.2pt;height:40.25pt;z-index:-251522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" o:allowincell="f" filled="f" fillcolor="#7f7f7f [1612]" stroked="f">
                <v:textbox style="mso-fit-shape-to-text:t" inset=",7.2pt,,7.2pt">
                  <w:txbxContent>
                    <w:p w:rsidR="00A864C8" w:rsidRDefault="00A864C8" w:rsidP="000948A4">
                      <w:pPr>
                        <w:pStyle w:val="ClassName"/>
                        <w:jc w:val="left"/>
                      </w:pPr>
                    </w:p>
                  </w:txbxContent>
                </v:textbox>
                <w10:wrap anchorx="page"/>
              </v:shape>
            </w:pict>
          </mc:Fallback>
        </mc:AlternateContent>
      </w:r>
    </w:p>
    <w:p w:rsidR="00A864C8" w:rsidRPr="002A7710" w:rsidRDefault="00A864C8">
      <w:pPr>
        <w:rPr>
          <w:color w:val="77697A" w:themeColor="accent6" w:themeShade="BF"/>
        </w:rPr>
      </w:pPr>
    </w:p>
    <w:p w:rsidR="00A864C8" w:rsidRPr="002A7710" w:rsidRDefault="0043208D">
      <w:pPr>
        <w:rPr>
          <w:color w:val="77697A" w:themeColor="accent6" w:themeShade="BF"/>
        </w:rPr>
      </w:pPr>
      <w:r>
        <w:rPr>
          <w:noProof/>
          <w:color w:val="77697A" w:themeColor="accent6" w:themeShade="BF"/>
          <w:lang w:eastAsia="es-ES"/>
        </w:rPr>
        <mc:AlternateContent>
          <mc:Choice Requires="wps">
            <w:drawing>
              <wp:anchor distT="0" distB="0" distL="114300" distR="114300" simplePos="0" relativeHeight="251805696" behindDoc="0" locked="0" layoutInCell="1" allowOverlap="1" wp14:anchorId="75FAEC3D" wp14:editId="3645E934">
                <wp:simplePos x="0" y="0"/>
                <wp:positionH relativeFrom="page">
                  <wp:align>right</wp:align>
                </wp:positionH>
                <wp:positionV relativeFrom="margin">
                  <wp:posOffset>2449830</wp:posOffset>
                </wp:positionV>
                <wp:extent cx="1356995" cy="868680"/>
                <wp:effectExtent l="19050" t="0" r="14605" b="26670"/>
                <wp:wrapNone/>
                <wp:docPr id="5" name="AutoShape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56995" cy="868680"/>
                        </a:xfrm>
                        <a:prstGeom prst="homePlate">
                          <a:avLst>
                            <a:gd name="adj" fmla="val 39053"/>
                          </a:avLst>
                        </a:prstGeom>
                        <a:solidFill>
                          <a:schemeClr val="accent1">
                            <a:lumMod val="40000"/>
                            <a:lumOff val="60000"/>
                          </a:schemeClr>
                        </a:solidFill>
                        <a:ln w="3175">
                          <a:solidFill>
                            <a:schemeClr val="accent1">
                              <a:lumMod val="60000"/>
                              <a:lumOff val="40000"/>
                            </a:schemeClr>
                          </a:solidFill>
                          <a:miter lim="800000"/>
                          <a:headEnd/>
                          <a:tailEnd/>
                        </a:ln>
                      </wps:spPr>
                      <wps:txbx>
                        <w:txbxContent>
                          <w:p w:rsidR="00A864C8" w:rsidRDefault="0043208D">
                            <w:pPr>
                              <w:pStyle w:val="TabName"/>
                            </w:pPr>
                            <w:r>
                              <w:t>Página</w:t>
                            </w:r>
                            <w:r w:rsidR="001443EF">
                              <w:t xml:space="preserve"> 4</w:t>
                            </w:r>
                          </w:p>
                        </w:txbxContent>
                      </wps:txbx>
                      <wps:bodyPr rot="0" vert="vert"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75FAEC3D" id="AutoShape 425" o:spid="_x0000_s1037" type="#_x0000_t15" style="position:absolute;margin-left:55.65pt;margin-top:192.9pt;width:106.85pt;height:68.4pt;rotation:180;z-index:251805696;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" fillcolor="#b5c0df [1300]" strokecolor="#90a1cf [1940]" strokeweight=".25pt">
                <v:textbox style="layout-flow:vertical">
                  <w:txbxContent>
                    <w:p w:rsidR="00A864C8" w:rsidRDefault="0043208D">
                      <w:pPr>
                        <w:pStyle w:val="TabName"/>
                      </w:pPr>
                      <w:r>
                        <w:t>Página</w:t>
                      </w:r>
                      <w:r w:rsidR="001443EF">
                        <w:t xml:space="preserve"> 4</w:t>
                      </w:r>
                    </w:p>
                  </w:txbxContent>
                </v:textbox>
                <w10:wrap anchorx="page" anchory="margin"/>
              </v:shape>
            </w:pict>
          </mc:Fallback>
        </mc:AlternateContent>
      </w:r>
      <w:r w:rsidR="00AF0F0A">
        <w:rPr>
          <w:noProof/>
          <w:color w:val="77697A" w:themeColor="accent6" w:themeShade="BF"/>
          <w:lang w:eastAsia="es-ES"/>
        </w:rPr>
        <mc:AlternateContent>
          <mc:Choice Requires="wps">
            <w:drawing>
              <wp:anchor distT="0" distB="0" distL="114300" distR="114300" simplePos="0" relativeHeight="251793408" behindDoc="0" locked="0" layoutInCell="0" allowOverlap="1" wp14:anchorId="5D25E7F7" wp14:editId="1240E08D">
                <wp:simplePos x="0" y="0"/>
                <wp:positionH relativeFrom="margin">
                  <wp:align>left</wp:align>
                </wp:positionH>
                <wp:positionV relativeFrom="paragraph">
                  <wp:posOffset>1138555</wp:posOffset>
                </wp:positionV>
                <wp:extent cx="6101080" cy="6096000"/>
                <wp:effectExtent l="0" t="0" r="0" b="0"/>
                <wp:wrapNone/>
                <wp:docPr id="6"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080" cy="6096000"/>
                        </a:xfrm>
                        <a:prstGeom prst="rect">
                          <a:avLst/>
                        </a:prstGeom>
                        <a:noFill/>
                        <a:ln>
                          <a:noFill/>
                        </a:ln>
                        <a:extLst>
                          <a:ext uri="{909E8E84-426E-40DD-AFC4-6F175D3DCCD1}">
                            <a14:hiddenFill xmlns:a14="http://schemas.microsoft.com/office/drawing/2010/main">
                              <a:solidFill>
                                <a:schemeClr val="bg1">
                                  <a:lumMod val="9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64C8" w:rsidRDefault="000948A4">
                            <w:pPr>
                              <w:pStyle w:val="Intro"/>
                            </w:pPr>
                            <w:r>
                              <w:t>Lista de casos de uso administrador</w:t>
                            </w:r>
                            <w:r w:rsidR="001443EF">
                              <w:t>:</w:t>
                            </w:r>
                          </w:p>
                          <w:sdt>
                            <w:sdtPr>
                              <w:id w:val="337953"/>
                            </w:sdtPr>
                            <w:sdtEndPr>
                              <w:rPr>
                                <w:b/>
                              </w:rPr>
                            </w:sdtEndPr>
                            <w:sdtContent>
                              <w:p w:rsidR="00A864C8" w:rsidRPr="000948A4" w:rsidRDefault="000948A4">
                                <w:pPr>
                                  <w:pStyle w:val="Prrafodelista"/>
                                  <w:rPr>
                                    <w:b/>
                                  </w:rPr>
                                </w:pPr>
                                <w:r w:rsidRPr="000948A4">
                                  <w:rPr>
                                    <w:b/>
                                  </w:rPr>
                                  <w:t>Operaciones CRUD sobre las cuentas:</w:t>
                                </w:r>
                                <w:r>
                                  <w:rPr>
                                    <w:b/>
                                  </w:rPr>
                                  <w:t xml:space="preserve"> </w:t>
                                </w:r>
                                <w:r>
                                  <w:t>El administrador tendrá acceso a la tabla de cuentas y tendrá permisos para modificar, actualizar o borrar cualquiera de ellas. Para realizar estas acciones se le facilitará un panel de control de donde el administrador podrá utilizar estas funcionalidades previa identificación.</w:t>
                                </w:r>
                              </w:p>
                            </w:sdtContent>
                          </w:sdt>
                          <w:sdt>
                            <w:sdtPr>
                              <w:id w:val="337954"/>
                            </w:sdtPr>
                            <w:sdtEndPr/>
                            <w:sdtContent>
                              <w:p w:rsidR="00A864C8" w:rsidRDefault="000948A4">
                                <w:pPr>
                                  <w:pStyle w:val="Prrafodelista"/>
                                </w:pPr>
                                <w:r>
                                  <w:rPr>
                                    <w:b/>
                                  </w:rPr>
                                  <w:t>Actualización de los códigos de invitación:</w:t>
                                </w:r>
                                <w:r>
                                  <w:t xml:space="preserve"> El administrador nuevamente también podrá actualizar los códigos de invitación de los usuarios. Para ello creamos un procedimiento almacenado por el cual a través de un cursor iremos actualizando los campos.</w:t>
                                </w:r>
                              </w:p>
                            </w:sdtContent>
                          </w:sdt>
                          <w:sdt>
                            <w:sdtPr>
                              <w:id w:val="337955"/>
                            </w:sdtPr>
                            <w:sdtEndPr>
                              <w:rPr>
                                <w:b/>
                              </w:rPr>
                            </w:sdtEndPr>
                            <w:sdtContent>
                              <w:p w:rsidR="00A864C8" w:rsidRPr="00AF0F0A" w:rsidRDefault="00AF0F0A">
                                <w:pPr>
                                  <w:pStyle w:val="Prrafodelista"/>
                                  <w:rPr>
                                    <w:b/>
                                  </w:rPr>
                                </w:pPr>
                                <w:r>
                                  <w:rPr>
                                    <w:b/>
                                  </w:rPr>
                                  <w:t xml:space="preserve">Operaciones CRUD en los planes: </w:t>
                                </w:r>
                                <w:r>
                                  <w:t>Se le concederán permisos para modificar/borrar/actualizar cualquiera de los planes existentes.</w:t>
                                </w:r>
                              </w:p>
                            </w:sdtContent>
                          </w:sdt>
                          <w:sdt>
                            <w:sdtPr>
                              <w:id w:val="337956"/>
                              <w:showingPlcHdr/>
                            </w:sdtPr>
                            <w:sdtEndPr/>
                            <w:sdtContent>
                              <w:p w:rsidR="00A864C8" w:rsidRDefault="00AF0F0A" w:rsidP="00AF0F0A">
                                <w:pPr>
                                  <w:pStyle w:val="Prrafodelista"/>
                                  <w:numPr>
                                    <w:ilvl w:val="0"/>
                                    <w:numId w:val="0"/>
                                  </w:numPr>
                                  <w:ind w:left="2160"/>
                                </w:pPr>
                                <w: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25E7F7" id="Text Box 398" o:spid="_x0000_s1038" type="#_x0000_t202" style="position:absolute;margin-left:0;margin-top:89.65pt;width:480.4pt;height:480pt;z-index:251793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" o:allowincell="f" filled="f" fillcolor="#f2f2f2 [3052]" stroked="f">
                <v:textbox>
                  <w:txbxContent>
                    <w:p w:rsidR="00A864C8" w:rsidRDefault="000948A4">
                      <w:pPr>
                        <w:pStyle w:val="Intro"/>
                      </w:pPr>
                      <w:r>
                        <w:t>Lista de casos de uso administrador</w:t>
                      </w:r>
                      <w:r w:rsidR="001443EF">
                        <w:t>:</w:t>
                      </w:r>
                    </w:p>
                    <w:sdt>
                      <w:sdtPr>
                        <w:id w:val="337953"/>
                      </w:sdtPr>
                      <w:sdtEndPr>
                        <w:rPr>
                          <w:b/>
                        </w:rPr>
                      </w:sdtEndPr>
                      <w:sdtContent>
                        <w:p w:rsidR="00A864C8" w:rsidRPr="000948A4" w:rsidRDefault="000948A4">
                          <w:pPr>
                            <w:pStyle w:val="Prrafodelista"/>
                            <w:rPr>
                              <w:b/>
                            </w:rPr>
                          </w:pPr>
                          <w:r w:rsidRPr="000948A4">
                            <w:rPr>
                              <w:b/>
                            </w:rPr>
                            <w:t>Operaciones CRUD sobre las cuentas:</w:t>
                          </w:r>
                          <w:r>
                            <w:rPr>
                              <w:b/>
                            </w:rPr>
                            <w:t xml:space="preserve"> </w:t>
                          </w:r>
                          <w:r>
                            <w:t>El administrador tendrá acceso a la tabla de cuentas y tendrá permisos para modificar, actualizar o borrar cualquiera de ellas. Para realizar estas acciones se le facilitará un panel de control de donde el administrador podrá utilizar estas funcionalidades previa identificación.</w:t>
                          </w:r>
                        </w:p>
                      </w:sdtContent>
                    </w:sdt>
                    <w:sdt>
                      <w:sdtPr>
                        <w:id w:val="337954"/>
                      </w:sdtPr>
                      <w:sdtEndPr/>
                      <w:sdtContent>
                        <w:p w:rsidR="00A864C8" w:rsidRDefault="000948A4">
                          <w:pPr>
                            <w:pStyle w:val="Prrafodelista"/>
                          </w:pPr>
                          <w:r>
                            <w:rPr>
                              <w:b/>
                            </w:rPr>
                            <w:t>Actualización de los códigos de invitación:</w:t>
                          </w:r>
                          <w:r>
                            <w:t xml:space="preserve"> El administrador nuevamente también podrá actualizar los códigos de invitación de los usuarios. Para ello creamos un procedimiento almacenado por el cual a través de un cursor iremos actualizando los campos.</w:t>
                          </w:r>
                        </w:p>
                      </w:sdtContent>
                    </w:sdt>
                    <w:sdt>
                      <w:sdtPr>
                        <w:id w:val="337955"/>
                      </w:sdtPr>
                      <w:sdtEndPr>
                        <w:rPr>
                          <w:b/>
                        </w:rPr>
                      </w:sdtEndPr>
                      <w:sdtContent>
                        <w:p w:rsidR="00A864C8" w:rsidRPr="00AF0F0A" w:rsidRDefault="00AF0F0A">
                          <w:pPr>
                            <w:pStyle w:val="Prrafodelista"/>
                            <w:rPr>
                              <w:b/>
                            </w:rPr>
                          </w:pPr>
                          <w:r>
                            <w:rPr>
                              <w:b/>
                            </w:rPr>
                            <w:t xml:space="preserve">Operaciones CRUD en los planes: </w:t>
                          </w:r>
                          <w:r>
                            <w:t>Se le concederán permisos para modificar/borrar/actualizar cualquiera de los planes existentes.</w:t>
                          </w:r>
                        </w:p>
                      </w:sdtContent>
                    </w:sdt>
                    <w:sdt>
                      <w:sdtPr>
                        <w:id w:val="337956"/>
                        <w:showingPlcHdr/>
                      </w:sdtPr>
                      <w:sdtEndPr/>
                      <w:sdtContent>
                        <w:p w:rsidR="00A864C8" w:rsidRDefault="00AF0F0A" w:rsidP="00AF0F0A">
                          <w:pPr>
                            <w:pStyle w:val="Prrafodelista"/>
                            <w:numPr>
                              <w:ilvl w:val="0"/>
                              <w:numId w:val="0"/>
                            </w:numPr>
                            <w:ind w:left="2160"/>
                          </w:pPr>
                          <w:r>
                            <w:t xml:space="preserve">     </w:t>
                          </w:r>
                        </w:p>
                      </w:sdtContent>
                    </w:sdt>
                  </w:txbxContent>
                </v:textbox>
                <w10:wrap anchorx="margin"/>
              </v:shape>
            </w:pict>
          </mc:Fallback>
        </mc:AlternateContent>
      </w:r>
      <w:r w:rsidR="000948A4">
        <w:rPr>
          <w:noProof/>
          <w:color w:val="77697A" w:themeColor="accent6" w:themeShade="BF"/>
          <w:lang w:eastAsia="es-ES"/>
        </w:rPr>
        <mc:AlternateContent>
          <mc:Choice Requires="wps">
            <w:drawing>
              <wp:anchor distT="0" distB="0" distL="114300" distR="114300" simplePos="0" relativeHeight="251795456" behindDoc="1" locked="0" layoutInCell="0" allowOverlap="1" wp14:anchorId="5DF33153" wp14:editId="55B82E85">
                <wp:simplePos x="0" y="0"/>
                <wp:positionH relativeFrom="page">
                  <wp:posOffset>609600</wp:posOffset>
                </wp:positionH>
                <wp:positionV relativeFrom="paragraph">
                  <wp:posOffset>5080</wp:posOffset>
                </wp:positionV>
                <wp:extent cx="6467475" cy="943610"/>
                <wp:effectExtent l="0" t="0" r="9525" b="8890"/>
                <wp:wrapNone/>
                <wp:docPr id="8" name="Text Box 400" descr="Dark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943610"/>
                        </a:xfrm>
                        <a:prstGeom prst="rect">
                          <a:avLst/>
                        </a:prstGeom>
                        <a:pattFill prst="dkUpDiag">
                          <a:fgClr>
                            <a:schemeClr val="bg1">
                              <a:lumMod val="95000"/>
                              <a:lumOff val="0"/>
                            </a:schemeClr>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id w:val="337951"/>
                            </w:sdtPr>
                            <w:sdtEndPr/>
                            <w:sdtContent>
                              <w:p w:rsidR="00A864C8" w:rsidRDefault="000948A4">
                                <w:pPr>
                                  <w:pStyle w:val="Puesto"/>
                                </w:pPr>
                                <w:r>
                                  <w:t>Requerimientos y prototipos Administrador</w:t>
                                </w:r>
                              </w:p>
                            </w:sdtContent>
                          </w:sdt>
                        </w:txbxContent>
                      </wps:txbx>
                      <wps:bodyPr rot="0" vert="horz" wrap="square" lIns="9144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DF33153" id="Text Box 400" o:spid="_x0000_s1039" type="#_x0000_t202" alt="Dark upward diagonal" style="position:absolute;margin-left:48pt;margin-top:.4pt;width:509.25pt;height:74.3pt;z-index:-251521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" o:allowincell="f" fillcolor="#f2f2f2 [3052]" stroked="f">
                <v:fill r:id="rId10" o:title="" type="pattern"/>
                <v:textbox style="mso-fit-shape-to-text:t" inset=",0,,0">
                  <w:txbxContent>
                    <w:sdt>
                      <w:sdtPr>
                        <w:id w:val="337951"/>
                      </w:sdtPr>
                      <w:sdtEndPr/>
                      <w:sdtContent>
                        <w:p w:rsidR="00A864C8" w:rsidRDefault="000948A4">
                          <w:pPr>
                            <w:pStyle w:val="Puesto"/>
                          </w:pPr>
                          <w:r>
                            <w:t>Requerimientos y prototipos Administrador</w:t>
                          </w:r>
                        </w:p>
                      </w:sdtContent>
                    </w:sdt>
                  </w:txbxContent>
                </v:textbox>
                <w10:wrap anchorx="page"/>
              </v:shape>
            </w:pict>
          </mc:Fallback>
        </mc:AlternateContent>
      </w:r>
      <w:r w:rsidR="001443EF" w:rsidRPr="002A7710">
        <w:rPr>
          <w:color w:val="77697A" w:themeColor="accent6" w:themeShade="BF"/>
        </w:rPr>
        <w:br w:type="page"/>
      </w:r>
    </w:p>
    <w:p w:rsidR="00A864C8" w:rsidRDefault="0043208D">
      <w:pPr>
        <w:rPr>
          <w:color w:val="77697A" w:themeColor="accent6" w:themeShade="BF"/>
        </w:rPr>
      </w:pPr>
      <w:r>
        <w:rPr>
          <w:noProof/>
          <w:color w:val="77697A" w:themeColor="accent6" w:themeShade="BF"/>
          <w:lang w:eastAsia="es-ES"/>
        </w:rPr>
        <w:lastRenderedPageBreak/>
        <mc:AlternateContent>
          <mc:Choice Requires="wps">
            <w:drawing>
              <wp:anchor distT="0" distB="0" distL="114300" distR="114300" simplePos="0" relativeHeight="251778048" behindDoc="1" locked="0" layoutInCell="0" allowOverlap="1" wp14:anchorId="6D36F51E" wp14:editId="70666978">
                <wp:simplePos x="0" y="0"/>
                <wp:positionH relativeFrom="page">
                  <wp:posOffset>495300</wp:posOffset>
                </wp:positionH>
                <wp:positionV relativeFrom="paragraph">
                  <wp:posOffset>789940</wp:posOffset>
                </wp:positionV>
                <wp:extent cx="3183255" cy="943610"/>
                <wp:effectExtent l="0" t="0" r="0" b="0"/>
                <wp:wrapNone/>
                <wp:docPr id="3" name="Text Box 366" descr="Dark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3255" cy="943610"/>
                        </a:xfrm>
                        <a:prstGeom prst="rect">
                          <a:avLst/>
                        </a:prstGeom>
                        <a:pattFill prst="dkUpDiag">
                          <a:fgClr>
                            <a:schemeClr val="bg1">
                              <a:lumMod val="95000"/>
                              <a:lumOff val="0"/>
                            </a:schemeClr>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id w:val="336523"/>
                            </w:sdtPr>
                            <w:sdtEndPr/>
                            <w:sdtContent>
                              <w:p w:rsidR="00A864C8" w:rsidRDefault="0043208D">
                                <w:pPr>
                                  <w:pStyle w:val="Puesto"/>
                                </w:pPr>
                                <w:r>
                                  <w:t>Prototipo</w:t>
                                </w:r>
                              </w:p>
                            </w:sdtContent>
                          </w:sdt>
                        </w:txbxContent>
                      </wps:txbx>
                      <wps:bodyPr rot="0" vert="horz" wrap="none" lIns="9144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55E20C8" id="Text Box 366" o:spid="_x0000_s1040" type="#_x0000_t202" alt="Dark upward diagonal" style="position:absolute;margin-left:39pt;margin-top:62.2pt;width:250.65pt;height:74.3pt;z-index:-251538432;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" o:allowincell="f" fillcolor="#f2f2f2 [3052]" stroked="f">
                <v:fill r:id="rId10" o:title="" type="pattern"/>
                <v:textbox style="mso-fit-shape-to-text:t" inset=",0,,0">
                  <w:txbxContent>
                    <w:sdt>
                      <w:sdtPr>
                        <w:id w:val="336523"/>
                      </w:sdtPr>
                      <w:sdtEndPr/>
                      <w:sdtContent>
                        <w:p w:rsidR="00A864C8" w:rsidRDefault="0043208D">
                          <w:pPr>
                            <w:pStyle w:val="Puesto"/>
                          </w:pPr>
                          <w:r>
                            <w:t>Prototipo</w:t>
                          </w:r>
                        </w:p>
                      </w:sdtContent>
                    </w:sdt>
                  </w:txbxContent>
                </v:textbox>
                <w10:wrap anchorx="page"/>
              </v:shape>
            </w:pict>
          </mc:Fallback>
        </mc:AlternateContent>
      </w:r>
      <w:r w:rsidR="00055F27">
        <w:rPr>
          <w:noProof/>
          <w:color w:val="77697A" w:themeColor="accent6" w:themeShade="BF"/>
          <w:lang w:eastAsia="es-ES"/>
        </w:rPr>
        <mc:AlternateContent>
          <mc:Choice Requires="wps">
            <w:drawing>
              <wp:anchor distT="0" distB="0" distL="114300" distR="114300" simplePos="0" relativeHeight="251806720" behindDoc="0" locked="0" layoutInCell="1" allowOverlap="1" wp14:anchorId="23E91E40" wp14:editId="413A4841">
                <wp:simplePos x="0" y="0"/>
                <wp:positionH relativeFrom="margin">
                  <wp:posOffset>6426200</wp:posOffset>
                </wp:positionH>
                <wp:positionV relativeFrom="margin">
                  <wp:posOffset>5661660</wp:posOffset>
                </wp:positionV>
                <wp:extent cx="1356995" cy="868680"/>
                <wp:effectExtent l="15875" t="13335" r="8255" b="13335"/>
                <wp:wrapNone/>
                <wp:docPr id="4" name="AutoShape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56995" cy="868680"/>
                        </a:xfrm>
                        <a:prstGeom prst="homePlate">
                          <a:avLst>
                            <a:gd name="adj" fmla="val 39053"/>
                          </a:avLst>
                        </a:prstGeom>
                        <a:solidFill>
                          <a:schemeClr val="accent1">
                            <a:lumMod val="40000"/>
                            <a:lumOff val="60000"/>
                          </a:schemeClr>
                        </a:solidFill>
                        <a:ln w="3175">
                          <a:solidFill>
                            <a:schemeClr val="accent1">
                              <a:lumMod val="60000"/>
                              <a:lumOff val="40000"/>
                            </a:schemeClr>
                          </a:solidFill>
                          <a:miter lim="800000"/>
                          <a:headEnd/>
                          <a:tailEnd/>
                        </a:ln>
                      </wps:spPr>
                      <wps:txbx>
                        <w:txbxContent>
                          <w:p w:rsidR="00A864C8" w:rsidRDefault="0043208D">
                            <w:pPr>
                              <w:pStyle w:val="TabName"/>
                            </w:pPr>
                            <w:r>
                              <w:t>Página</w:t>
                            </w:r>
                            <w:r w:rsidR="001443EF">
                              <w:t xml:space="preserve"> 5</w:t>
                            </w:r>
                          </w:p>
                        </w:txbxContent>
                      </wps:txbx>
                      <wps:bodyPr rot="0" vert="vert"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7F552D9E" id="AutoShape 427" o:spid="_x0000_s1041" type="#_x0000_t15" style="position:absolute;margin-left:506pt;margin-top:445.8pt;width:106.85pt;height:68.4pt;rotation:180;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" fillcolor="#b5c0df [1300]" strokecolor="#90a1cf [1940]" strokeweight=".25pt">
                <v:textbox style="layout-flow:vertical">
                  <w:txbxContent>
                    <w:p w:rsidR="00A864C8" w:rsidRDefault="0043208D">
                      <w:pPr>
                        <w:pStyle w:val="TabName"/>
                      </w:pPr>
                      <w:r>
                        <w:t>Página</w:t>
                      </w:r>
                      <w:r w:rsidR="001443EF">
                        <w:t xml:space="preserve"> 5</w:t>
                      </w:r>
                    </w:p>
                  </w:txbxContent>
                </v:textbox>
                <w10:wrap anchorx="margin" anchory="margin"/>
              </v:shape>
            </w:pict>
          </mc:Fallback>
        </mc:AlternateContent>
      </w:r>
      <w:r w:rsidR="00055F27">
        <w:rPr>
          <w:noProof/>
          <w:color w:val="77697A" w:themeColor="accent6" w:themeShade="BF"/>
          <w:lang w:eastAsia="es-ES"/>
        </w:rPr>
        <mc:AlternateContent>
          <mc:Choice Requires="wps">
            <w:drawing>
              <wp:anchor distT="0" distB="0" distL="114300" distR="114300" simplePos="0" relativeHeight="251749376" behindDoc="1" locked="0" layoutInCell="0" allowOverlap="1" wp14:anchorId="73F2B8A2" wp14:editId="41A20295">
                <wp:simplePos x="0" y="0"/>
                <wp:positionH relativeFrom="page">
                  <wp:posOffset>1178560</wp:posOffset>
                </wp:positionH>
                <wp:positionV relativeFrom="paragraph">
                  <wp:posOffset>48260</wp:posOffset>
                </wp:positionV>
                <wp:extent cx="5425440" cy="511175"/>
                <wp:effectExtent l="0" t="635" r="0" b="2540"/>
                <wp:wrapNone/>
                <wp:docPr id="2"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5440" cy="511175"/>
                        </a:xfrm>
                        <a:prstGeom prst="rect">
                          <a:avLst/>
                        </a:prstGeom>
                        <a:noFill/>
                        <a:ln>
                          <a:noFill/>
                        </a:ln>
                        <a:extLst>
                          <a:ext uri="{909E8E84-426E-40DD-AFC4-6F175D3DCCD1}">
                            <a14:hiddenFill xmlns:a14="http://schemas.microsoft.com/office/drawing/2010/main">
                              <a:solidFill>
                                <a:schemeClr val="bg1">
                                  <a:lumMod val="5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0489629"/>
                            </w:sdtPr>
                            <w:sdtEndPr/>
                            <w:sdtContent>
                              <w:p w:rsidR="00A864C8" w:rsidRDefault="0043208D">
                                <w:pPr>
                                  <w:pStyle w:val="ClassName"/>
                                </w:pPr>
                                <w:r>
                                  <w:t>modelo de la base de datos</w:t>
                                </w:r>
                              </w:p>
                            </w:sdtContent>
                          </w:sdt>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50" o:spid="_x0000_s1042" type="#_x0000_t202" style="position:absolute;margin-left:92.8pt;margin-top:3.8pt;width:427.2pt;height:40.25pt;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" o:allowincell="f" filled="f" fillcolor="#7f7f7f [1612]" stroked="f">
                <v:textbox style="mso-fit-shape-to-text:t" inset=",7.2pt,,7.2pt">
                  <w:txbxContent>
                    <w:sdt>
                      <w:sdtPr>
                        <w:id w:val="10489629"/>
                      </w:sdtPr>
                      <w:sdtEndPr/>
                      <w:sdtContent>
                        <w:p w:rsidR="00A864C8" w:rsidRDefault="0043208D">
                          <w:pPr>
                            <w:pStyle w:val="ClassName"/>
                          </w:pPr>
                          <w:r>
                            <w:t>modelo de la base de datos</w:t>
                          </w:r>
                        </w:p>
                      </w:sdtContent>
                    </w:sdt>
                  </w:txbxContent>
                </v:textbox>
                <w10:wrap anchorx="page"/>
              </v:shape>
            </w:pict>
          </mc:Fallback>
        </mc:AlternateContent>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color w:val="77697A" w:themeColor="accent6" w:themeShade="BF"/>
        </w:rPr>
        <w:tab/>
      </w:r>
      <w:r w:rsidR="007B235B">
        <w:rPr>
          <w:noProof/>
          <w:color w:val="77697A" w:themeColor="accent6" w:themeShade="BF"/>
          <w:lang w:eastAsia="es-ES"/>
        </w:rPr>
        <w:drawing>
          <wp:inline distT="0" distB="0" distL="0" distR="0">
            <wp:extent cx="7467600" cy="4647295"/>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png"/>
                    <pic:cNvPicPr/>
                  </pic:nvPicPr>
                  <pic:blipFill>
                    <a:blip r:embed="rId11">
                      <a:extLst>
                        <a:ext uri="{28A0092B-C50C-407E-A947-70E740481C1C}">
                          <a14:useLocalDpi xmlns:a14="http://schemas.microsoft.com/office/drawing/2010/main" val="0"/>
                        </a:ext>
                      </a:extLst>
                    </a:blip>
                    <a:stretch>
                      <a:fillRect/>
                    </a:stretch>
                  </pic:blipFill>
                  <pic:spPr>
                    <a:xfrm>
                      <a:off x="0" y="0"/>
                      <a:ext cx="7499451" cy="4667117"/>
                    </a:xfrm>
                    <a:prstGeom prst="rect">
                      <a:avLst/>
                    </a:prstGeom>
                  </pic:spPr>
                </pic:pic>
              </a:graphicData>
            </a:graphic>
          </wp:inline>
        </w:drawing>
      </w:r>
      <w:bookmarkStart w:id="0" w:name="_GoBack"/>
      <w:bookmarkEnd w:id="0"/>
    </w:p>
    <w:sectPr w:rsidR="00A864C8" w:rsidSect="007A7809">
      <w:headerReference w:type="default" r:id="rId12"/>
      <w:pgSz w:w="12240" w:h="15840" w:code="1"/>
      <w:pgMar w:top="1440" w:right="5083"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024" w:rsidRDefault="00FB1024" w:rsidP="00E71C68">
      <w:pPr>
        <w:spacing w:after="0" w:line="240" w:lineRule="auto"/>
      </w:pPr>
      <w:r>
        <w:separator/>
      </w:r>
    </w:p>
  </w:endnote>
  <w:endnote w:type="continuationSeparator" w:id="0">
    <w:p w:rsidR="00FB1024" w:rsidRDefault="00FB1024"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024" w:rsidRDefault="00FB1024" w:rsidP="00E71C68">
      <w:pPr>
        <w:spacing w:after="0" w:line="240" w:lineRule="auto"/>
      </w:pPr>
      <w:r>
        <w:separator/>
      </w:r>
    </w:p>
  </w:footnote>
  <w:footnote w:type="continuationSeparator" w:id="0">
    <w:p w:rsidR="00FB1024" w:rsidRDefault="00FB1024" w:rsidP="00E71C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7545" w:type="pct"/>
      <w:tblCellMar>
        <w:top w:w="144" w:type="dxa"/>
        <w:left w:w="115" w:type="dxa"/>
        <w:bottom w:w="144" w:type="dxa"/>
        <w:right w:w="115" w:type="dxa"/>
      </w:tblCellMar>
      <w:tblLook w:val="04A0" w:firstRow="1" w:lastRow="0" w:firstColumn="1" w:lastColumn="0" w:noHBand="0" w:noVBand="1"/>
    </w:tblPr>
    <w:tblGrid>
      <w:gridCol w:w="5407"/>
      <w:gridCol w:w="5393"/>
    </w:tblGrid>
    <w:tr w:rsidR="00E8271E" w:rsidTr="00E8271E">
      <w:sdt>
        <w:sdtPr>
          <w:rPr>
            <w:caps/>
            <w:color w:val="FFFFFF" w:themeColor="background1"/>
            <w:sz w:val="18"/>
            <w:szCs w:val="18"/>
          </w:rPr>
          <w:alias w:val="Título"/>
          <w:tag w:val=""/>
          <w:id w:val="126446070"/>
          <w:placeholder>
            <w:docPart w:val="9350BC7D9B4041508859EA637BDA0BBB"/>
          </w:placeholder>
          <w:dataBinding w:prefixMappings="xmlns:ns0='http://purl.org/dc/elements/1.1/' xmlns:ns1='http://schemas.openxmlformats.org/package/2006/metadata/core-properties' " w:xpath="/ns1:coreProperties[1]/ns0:title[1]" w:storeItemID="{6C3C8BC8-F283-45AE-878A-BAB7291924A1}"/>
          <w:text/>
        </w:sdtPr>
        <w:sdtEndPr/>
        <w:sdtContent>
          <w:tc>
            <w:tcPr>
              <w:tcW w:w="5407" w:type="dxa"/>
              <w:shd w:val="clear" w:color="auto" w:fill="629DD1" w:themeFill="accent2"/>
              <w:vAlign w:val="center"/>
            </w:tcPr>
            <w:p w:rsidR="00E8271E" w:rsidRPr="00E8271E" w:rsidRDefault="00E8271E" w:rsidP="00E8271E">
              <w:pPr>
                <w:pStyle w:val="Encabezado"/>
                <w:tabs>
                  <w:tab w:val="clear" w:pos="4680"/>
                  <w:tab w:val="clear" w:pos="9360"/>
                </w:tabs>
                <w:rPr>
                  <w:caps/>
                  <w:color w:val="FFFFFF" w:themeColor="background1"/>
                  <w:sz w:val="18"/>
                  <w:szCs w:val="18"/>
                </w:rPr>
              </w:pPr>
              <w:r>
                <w:rPr>
                  <w:caps/>
                  <w:color w:val="FFFFFF" w:themeColor="background1"/>
                  <w:sz w:val="18"/>
                  <w:szCs w:val="18"/>
                </w:rPr>
                <w:t>Carrasco bueno dommingo</w:t>
              </w:r>
              <w:r w:rsidR="00D63F77">
                <w:rPr>
                  <w:caps/>
                  <w:color w:val="FFFFFF" w:themeColor="background1"/>
                  <w:sz w:val="18"/>
                  <w:szCs w:val="18"/>
                </w:rPr>
                <w:t xml:space="preserve">    Desarrollo de aplicaciones web    Proyecto</w:t>
              </w:r>
            </w:p>
          </w:tc>
        </w:sdtContent>
      </w:sdt>
      <w:sdt>
        <w:sdtPr>
          <w:rPr>
            <w:caps/>
            <w:color w:val="FFFFFF" w:themeColor="background1"/>
            <w:sz w:val="18"/>
            <w:szCs w:val="18"/>
          </w:rPr>
          <w:alias w:val="Fecha"/>
          <w:tag w:val=""/>
          <w:id w:val="-1996566397"/>
          <w:placeholder>
            <w:docPart w:val="D4615D0121BC44F7BE51CCE40E4361EC"/>
          </w:placeholder>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tc>
            <w:tcPr>
              <w:tcW w:w="5393" w:type="dxa"/>
              <w:shd w:val="clear" w:color="auto" w:fill="629DD1" w:themeFill="accent2"/>
              <w:vAlign w:val="center"/>
            </w:tcPr>
            <w:p w:rsidR="00E8271E" w:rsidRDefault="00E8271E">
              <w:pPr>
                <w:pStyle w:val="Encabezado"/>
                <w:tabs>
                  <w:tab w:val="clear" w:pos="4680"/>
                  <w:tab w:val="clear" w:pos="9360"/>
                </w:tabs>
                <w:jc w:val="right"/>
                <w:rPr>
                  <w:caps/>
                  <w:color w:val="FFFFFF" w:themeColor="background1"/>
                  <w:sz w:val="18"/>
                  <w:szCs w:val="18"/>
                </w:rPr>
              </w:pPr>
              <w:r>
                <w:rPr>
                  <w:caps/>
                  <w:color w:val="FFFFFF" w:themeColor="background1"/>
                  <w:sz w:val="18"/>
                  <w:szCs w:val="18"/>
                </w:rPr>
                <w:t>[Fecha]</w:t>
              </w:r>
            </w:p>
          </w:tc>
        </w:sdtContent>
      </w:sdt>
    </w:tr>
    <w:tr w:rsidR="00E8271E" w:rsidTr="00E8271E">
      <w:trPr>
        <w:trHeight w:hRule="exact" w:val="115"/>
      </w:trPr>
      <w:tc>
        <w:tcPr>
          <w:tcW w:w="5407" w:type="dxa"/>
          <w:shd w:val="clear" w:color="auto" w:fill="4A66AC" w:themeFill="accent1"/>
          <w:tcMar>
            <w:top w:w="0" w:type="dxa"/>
            <w:bottom w:w="0" w:type="dxa"/>
          </w:tcMar>
        </w:tcPr>
        <w:p w:rsidR="00E8271E" w:rsidRDefault="00E8271E">
          <w:pPr>
            <w:pStyle w:val="Encabezado"/>
            <w:tabs>
              <w:tab w:val="clear" w:pos="4680"/>
              <w:tab w:val="clear" w:pos="9360"/>
            </w:tabs>
            <w:rPr>
              <w:caps/>
              <w:color w:val="FFFFFF" w:themeColor="background1"/>
              <w:sz w:val="18"/>
              <w:szCs w:val="18"/>
            </w:rPr>
          </w:pPr>
        </w:p>
      </w:tc>
      <w:tc>
        <w:tcPr>
          <w:tcW w:w="5393" w:type="dxa"/>
          <w:shd w:val="clear" w:color="auto" w:fill="4A66AC" w:themeFill="accent1"/>
          <w:tcMar>
            <w:top w:w="0" w:type="dxa"/>
            <w:bottom w:w="0" w:type="dxa"/>
          </w:tcMar>
        </w:tcPr>
        <w:p w:rsidR="00E8271E" w:rsidRDefault="00E8271E">
          <w:pPr>
            <w:pStyle w:val="Encabezado"/>
            <w:tabs>
              <w:tab w:val="clear" w:pos="4680"/>
              <w:tab w:val="clear" w:pos="9360"/>
            </w:tabs>
            <w:rPr>
              <w:caps/>
              <w:color w:val="FFFFFF" w:themeColor="background1"/>
              <w:sz w:val="18"/>
              <w:szCs w:val="18"/>
            </w:rPr>
          </w:pPr>
        </w:p>
      </w:tc>
    </w:tr>
  </w:tbl>
  <w:p w:rsidR="00E8271E" w:rsidRDefault="00E8271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942B2B"/>
    <w:multiLevelType w:val="hybridMultilevel"/>
    <w:tmpl w:val="85164604"/>
    <w:lvl w:ilvl="0" w:tplc="90CECC6A">
      <w:start w:val="1"/>
      <w:numFmt w:val="bullet"/>
      <w:pStyle w:val="Prrafodelista"/>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F27"/>
    <w:rsid w:val="00055F27"/>
    <w:rsid w:val="000948A4"/>
    <w:rsid w:val="001443EF"/>
    <w:rsid w:val="001E2916"/>
    <w:rsid w:val="00232E11"/>
    <w:rsid w:val="00296447"/>
    <w:rsid w:val="002A7710"/>
    <w:rsid w:val="002D4EE5"/>
    <w:rsid w:val="002F53DD"/>
    <w:rsid w:val="0030503E"/>
    <w:rsid w:val="0043208D"/>
    <w:rsid w:val="00487E5F"/>
    <w:rsid w:val="004F3A3B"/>
    <w:rsid w:val="005D5C5A"/>
    <w:rsid w:val="00601E7A"/>
    <w:rsid w:val="0061053C"/>
    <w:rsid w:val="00721C22"/>
    <w:rsid w:val="007A7809"/>
    <w:rsid w:val="007B235B"/>
    <w:rsid w:val="008420C6"/>
    <w:rsid w:val="00894800"/>
    <w:rsid w:val="00933C45"/>
    <w:rsid w:val="00944A91"/>
    <w:rsid w:val="009718F6"/>
    <w:rsid w:val="009B4790"/>
    <w:rsid w:val="009B6370"/>
    <w:rsid w:val="009B7AA0"/>
    <w:rsid w:val="009F0010"/>
    <w:rsid w:val="00A03C0C"/>
    <w:rsid w:val="00A44F90"/>
    <w:rsid w:val="00A864C8"/>
    <w:rsid w:val="00AC0435"/>
    <w:rsid w:val="00AE09E8"/>
    <w:rsid w:val="00AF0F0A"/>
    <w:rsid w:val="00B8024A"/>
    <w:rsid w:val="00BB053C"/>
    <w:rsid w:val="00BD63A2"/>
    <w:rsid w:val="00BF065C"/>
    <w:rsid w:val="00C11110"/>
    <w:rsid w:val="00C904AD"/>
    <w:rsid w:val="00C94C12"/>
    <w:rsid w:val="00D444B7"/>
    <w:rsid w:val="00D54583"/>
    <w:rsid w:val="00D63F77"/>
    <w:rsid w:val="00E8271E"/>
    <w:rsid w:val="00EC3A6F"/>
    <w:rsid w:val="00F01AE6"/>
    <w:rsid w:val="00FA5615"/>
    <w:rsid w:val="00FB1024"/>
    <w:rsid w:val="00FF10AE"/>
    <w:rsid w:val="00FF6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4C8"/>
    <w:rPr>
      <w:color w:val="374C80" w:themeColor="accent1" w:themeShade="BF"/>
      <w:lang w:val="es-ES"/>
    </w:rPr>
  </w:style>
  <w:style w:type="paragraph" w:styleId="Ttulo1">
    <w:name w:val="heading 1"/>
    <w:basedOn w:val="Normal"/>
    <w:next w:val="Normal"/>
    <w:link w:val="Ttulo1Car"/>
    <w:uiPriority w:val="9"/>
    <w:qFormat/>
    <w:rsid w:val="00A864C8"/>
    <w:pPr>
      <w:jc w:val="right"/>
      <w:outlineLvl w:val="0"/>
    </w:pPr>
    <w:rPr>
      <w:rFonts w:asciiTheme="majorHAnsi" w:hAnsiTheme="majorHAnsi"/>
      <w:caps/>
      <w:color w:val="4A66AC" w:themeColor="accent1"/>
      <w:sz w:val="44"/>
      <w:szCs w:val="44"/>
    </w:rPr>
  </w:style>
  <w:style w:type="paragraph" w:styleId="Ttulo2">
    <w:name w:val="heading 2"/>
    <w:basedOn w:val="Normal"/>
    <w:next w:val="Normal"/>
    <w:link w:val="Ttulo2Car"/>
    <w:uiPriority w:val="9"/>
    <w:unhideWhenUsed/>
    <w:qFormat/>
    <w:rsid w:val="00A864C8"/>
    <w:pPr>
      <w:spacing w:after="0"/>
      <w:jc w:val="right"/>
      <w:outlineLvl w:val="1"/>
    </w:pPr>
    <w:rPr>
      <w:rFonts w:asciiTheme="majorHAnsi" w:hAnsiTheme="majorHAnsi"/>
      <w:color w:val="4A66AC" w:themeColor="accent1"/>
      <w:sz w:val="36"/>
      <w:szCs w:val="36"/>
    </w:rPr>
  </w:style>
  <w:style w:type="paragraph" w:styleId="Ttulo3">
    <w:name w:val="heading 3"/>
    <w:basedOn w:val="Normal"/>
    <w:next w:val="Normal"/>
    <w:link w:val="Ttulo3Car"/>
    <w:uiPriority w:val="9"/>
    <w:unhideWhenUsed/>
    <w:qFormat/>
    <w:rsid w:val="00A864C8"/>
    <w:pPr>
      <w:spacing w:before="1000" w:after="0"/>
      <w:jc w:val="right"/>
      <w:outlineLvl w:val="2"/>
    </w:pPr>
    <w:rPr>
      <w:rFonts w:asciiTheme="majorHAnsi" w:hAnsiTheme="majorHAnsi"/>
      <w:caps/>
      <w:color w:val="4A66AC" w:themeColor="accent1"/>
      <w:sz w:val="36"/>
      <w:szCs w:val="36"/>
    </w:rPr>
  </w:style>
  <w:style w:type="paragraph" w:styleId="Ttulo4">
    <w:name w:val="heading 4"/>
    <w:basedOn w:val="Normal"/>
    <w:next w:val="Normal"/>
    <w:link w:val="Ttulo4Car"/>
    <w:uiPriority w:val="9"/>
    <w:unhideWhenUsed/>
    <w:qFormat/>
    <w:rsid w:val="00A864C8"/>
    <w:pPr>
      <w:jc w:val="right"/>
      <w:outlineLvl w:val="3"/>
    </w:pPr>
    <w:rPr>
      <w:rFonts w:asciiTheme="majorHAnsi" w:hAnsiTheme="majorHAnsi"/>
      <w:color w:val="4A66AC" w:themeColor="accent1"/>
      <w:sz w:val="24"/>
    </w:rPr>
  </w:style>
  <w:style w:type="paragraph" w:styleId="Ttulo6">
    <w:name w:val="heading 6"/>
    <w:basedOn w:val="Normal"/>
    <w:next w:val="Normal"/>
    <w:link w:val="Ttulo6Car"/>
    <w:unhideWhenUsed/>
    <w:qFormat/>
    <w:rsid w:val="00A864C8"/>
    <w:pPr>
      <w:keepNext/>
      <w:spacing w:after="0" w:line="240" w:lineRule="auto"/>
      <w:outlineLvl w:val="5"/>
    </w:pPr>
    <w:rPr>
      <w:rFonts w:ascii="Times New Roman" w:eastAsia="Times New Roman" w:hAnsi="Times New Roman" w:cs="Times New Roman"/>
      <w:color w:val="1B1D3D" w:themeColor="text2" w:themeShade="BF"/>
      <w:sz w:val="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64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64C8"/>
    <w:rPr>
      <w:rFonts w:ascii="Tahoma" w:hAnsi="Tahoma" w:cs="Tahoma"/>
      <w:sz w:val="16"/>
      <w:szCs w:val="16"/>
    </w:rPr>
  </w:style>
  <w:style w:type="table" w:styleId="Tablaconcuadrcula">
    <w:name w:val="Table Grid"/>
    <w:basedOn w:val="Tablanormal"/>
    <w:uiPriority w:val="59"/>
    <w:rsid w:val="00A864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
    <w:name w:val="Intro"/>
    <w:basedOn w:val="Normal"/>
    <w:qFormat/>
    <w:rsid w:val="00296447"/>
    <w:pPr>
      <w:ind w:left="1440"/>
    </w:pPr>
    <w:rPr>
      <w:color w:val="00B0F0"/>
      <w:sz w:val="28"/>
    </w:rPr>
  </w:style>
  <w:style w:type="character" w:styleId="Textodelmarcadordeposicin">
    <w:name w:val="Placeholder Text"/>
    <w:basedOn w:val="Fuentedeprrafopredeter"/>
    <w:uiPriority w:val="99"/>
    <w:semiHidden/>
    <w:rsid w:val="00A864C8"/>
    <w:rPr>
      <w:color w:val="808080"/>
    </w:rPr>
  </w:style>
  <w:style w:type="character" w:customStyle="1" w:styleId="Ttulo2Car">
    <w:name w:val="Título 2 Car"/>
    <w:basedOn w:val="Fuentedeprrafopredeter"/>
    <w:link w:val="Ttulo2"/>
    <w:uiPriority w:val="9"/>
    <w:rsid w:val="00A864C8"/>
    <w:rPr>
      <w:rFonts w:asciiTheme="majorHAnsi" w:hAnsiTheme="majorHAnsi"/>
      <w:color w:val="4A66AC" w:themeColor="accent1"/>
      <w:sz w:val="36"/>
      <w:szCs w:val="36"/>
    </w:rPr>
  </w:style>
  <w:style w:type="character" w:customStyle="1" w:styleId="Ttulo3Car">
    <w:name w:val="Título 3 Car"/>
    <w:basedOn w:val="Fuentedeprrafopredeter"/>
    <w:link w:val="Ttulo3"/>
    <w:uiPriority w:val="9"/>
    <w:rsid w:val="00A864C8"/>
    <w:rPr>
      <w:rFonts w:asciiTheme="majorHAnsi" w:hAnsiTheme="majorHAnsi"/>
      <w:caps/>
      <w:color w:val="4A66AC" w:themeColor="accent1"/>
      <w:sz w:val="36"/>
      <w:szCs w:val="36"/>
    </w:rPr>
  </w:style>
  <w:style w:type="character" w:customStyle="1" w:styleId="Ttulo4Car">
    <w:name w:val="Título 4 Car"/>
    <w:basedOn w:val="Fuentedeprrafopredeter"/>
    <w:link w:val="Ttulo4"/>
    <w:uiPriority w:val="9"/>
    <w:rsid w:val="00A864C8"/>
    <w:rPr>
      <w:rFonts w:asciiTheme="majorHAnsi" w:hAnsiTheme="majorHAnsi"/>
      <w:color w:val="4A66AC" w:themeColor="accent1"/>
      <w:sz w:val="24"/>
    </w:rPr>
  </w:style>
  <w:style w:type="character" w:customStyle="1" w:styleId="Ttulo6Car">
    <w:name w:val="Título 6 Car"/>
    <w:basedOn w:val="Fuentedeprrafopredeter"/>
    <w:link w:val="Ttulo6"/>
    <w:rsid w:val="00A864C8"/>
    <w:rPr>
      <w:rFonts w:ascii="Times New Roman" w:eastAsia="Times New Roman" w:hAnsi="Times New Roman" w:cs="Times New Roman"/>
      <w:color w:val="1B1D3D" w:themeColor="text2" w:themeShade="BF"/>
      <w:sz w:val="60"/>
    </w:rPr>
  </w:style>
  <w:style w:type="paragraph" w:customStyle="1" w:styleId="TabName">
    <w:name w:val="Tab Name"/>
    <w:basedOn w:val="Normal"/>
    <w:rsid w:val="00A864C8"/>
    <w:pPr>
      <w:jc w:val="center"/>
    </w:pPr>
    <w:rPr>
      <w:color w:val="4A66AC" w:themeColor="accent1"/>
      <w:sz w:val="32"/>
    </w:rPr>
  </w:style>
  <w:style w:type="paragraph" w:styleId="Prrafodelista">
    <w:name w:val="List Paragraph"/>
    <w:basedOn w:val="Normal"/>
    <w:uiPriority w:val="34"/>
    <w:qFormat/>
    <w:rsid w:val="00296447"/>
    <w:pPr>
      <w:numPr>
        <w:numId w:val="1"/>
      </w:numPr>
      <w:spacing w:after="400" w:line="240" w:lineRule="auto"/>
    </w:pPr>
    <w:rPr>
      <w:color w:val="0070C0"/>
      <w:sz w:val="32"/>
    </w:rPr>
  </w:style>
  <w:style w:type="paragraph" w:customStyle="1" w:styleId="1Spine">
    <w:name w:val="1&quot; Spine"/>
    <w:basedOn w:val="Normal"/>
    <w:qFormat/>
    <w:rsid w:val="00A864C8"/>
    <w:pPr>
      <w:spacing w:after="0" w:line="240" w:lineRule="auto"/>
      <w:jc w:val="center"/>
    </w:pPr>
    <w:rPr>
      <w:b/>
      <w:color w:val="1B1D3D" w:themeColor="text2" w:themeShade="BF"/>
      <w:sz w:val="44"/>
      <w:szCs w:val="44"/>
    </w:rPr>
  </w:style>
  <w:style w:type="paragraph" w:customStyle="1" w:styleId="15Spine">
    <w:name w:val="1.5&quot; Spine"/>
    <w:basedOn w:val="Normal"/>
    <w:qFormat/>
    <w:rsid w:val="00A864C8"/>
    <w:pPr>
      <w:spacing w:after="0" w:line="240" w:lineRule="auto"/>
      <w:jc w:val="center"/>
    </w:pPr>
    <w:rPr>
      <w:b/>
      <w:color w:val="1B1D3D" w:themeColor="text2" w:themeShade="BF"/>
      <w:sz w:val="48"/>
      <w:szCs w:val="48"/>
    </w:rPr>
  </w:style>
  <w:style w:type="paragraph" w:customStyle="1" w:styleId="2Spine">
    <w:name w:val="2&quot; Spine"/>
    <w:basedOn w:val="Normal"/>
    <w:qFormat/>
    <w:rsid w:val="00A864C8"/>
    <w:pPr>
      <w:spacing w:after="0" w:line="240" w:lineRule="auto"/>
      <w:jc w:val="center"/>
    </w:pPr>
    <w:rPr>
      <w:b/>
      <w:color w:val="1B1D3D" w:themeColor="text2" w:themeShade="BF"/>
      <w:sz w:val="56"/>
      <w:szCs w:val="56"/>
    </w:rPr>
  </w:style>
  <w:style w:type="paragraph" w:customStyle="1" w:styleId="3Spine">
    <w:name w:val="3&quot; Spine"/>
    <w:basedOn w:val="Normal"/>
    <w:qFormat/>
    <w:rsid w:val="00A864C8"/>
    <w:pPr>
      <w:spacing w:after="0" w:line="240" w:lineRule="auto"/>
      <w:jc w:val="center"/>
    </w:pPr>
    <w:rPr>
      <w:b/>
      <w:color w:val="1B1D3D" w:themeColor="text2" w:themeShade="BF"/>
      <w:sz w:val="64"/>
      <w:szCs w:val="64"/>
    </w:rPr>
  </w:style>
  <w:style w:type="paragraph" w:styleId="Encabezado">
    <w:name w:val="header"/>
    <w:basedOn w:val="Normal"/>
    <w:link w:val="EncabezadoCar"/>
    <w:uiPriority w:val="99"/>
    <w:unhideWhenUsed/>
    <w:rsid w:val="00A864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864C8"/>
  </w:style>
  <w:style w:type="paragraph" w:styleId="Piedepgina">
    <w:name w:val="footer"/>
    <w:basedOn w:val="Normal"/>
    <w:link w:val="PiedepginaCar"/>
    <w:uiPriority w:val="99"/>
    <w:unhideWhenUsed/>
    <w:rsid w:val="00A864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864C8"/>
  </w:style>
  <w:style w:type="character" w:customStyle="1" w:styleId="Ttulo1Car">
    <w:name w:val="Título 1 Car"/>
    <w:basedOn w:val="Fuentedeprrafopredeter"/>
    <w:link w:val="Ttulo1"/>
    <w:uiPriority w:val="9"/>
    <w:rsid w:val="00A864C8"/>
    <w:rPr>
      <w:rFonts w:asciiTheme="majorHAnsi" w:hAnsiTheme="majorHAnsi"/>
      <w:caps/>
      <w:color w:val="4A66AC" w:themeColor="accent1"/>
      <w:sz w:val="44"/>
      <w:szCs w:val="44"/>
    </w:rPr>
  </w:style>
  <w:style w:type="paragraph" w:customStyle="1" w:styleId="ClassName">
    <w:name w:val="Class Name"/>
    <w:basedOn w:val="Ttulo6"/>
    <w:qFormat/>
    <w:rsid w:val="00A864C8"/>
    <w:pPr>
      <w:jc w:val="center"/>
    </w:pPr>
    <w:rPr>
      <w:rFonts w:asciiTheme="majorHAnsi" w:hAnsiTheme="majorHAnsi"/>
      <w:caps/>
      <w:color w:val="4A66AC" w:themeColor="accent1"/>
      <w:sz w:val="44"/>
    </w:rPr>
  </w:style>
  <w:style w:type="paragraph" w:styleId="Puesto">
    <w:name w:val="Title"/>
    <w:basedOn w:val="Ttulo3"/>
    <w:next w:val="Normal"/>
    <w:link w:val="PuestoCar"/>
    <w:uiPriority w:val="10"/>
    <w:qFormat/>
    <w:rsid w:val="00A864C8"/>
  </w:style>
  <w:style w:type="character" w:customStyle="1" w:styleId="PuestoCar">
    <w:name w:val="Puesto Car"/>
    <w:basedOn w:val="Fuentedeprrafopredeter"/>
    <w:link w:val="Puesto"/>
    <w:uiPriority w:val="10"/>
    <w:rsid w:val="00A864C8"/>
    <w:rPr>
      <w:rFonts w:asciiTheme="majorHAnsi" w:hAnsiTheme="majorHAnsi"/>
      <w:caps/>
      <w:color w:val="4A66AC" w:themeColor="accent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se\AppData\Roaming\Microsoft\Plantillas\Kit%20de%20cuaderno%20escolar%20de%20notas%20(portada,%20lomo%20y%20fichas%20de%20divis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226020D2574D8880447EAE45EA058B"/>
        <w:category>
          <w:name w:val="General"/>
          <w:gallery w:val="placeholder"/>
        </w:category>
        <w:types>
          <w:type w:val="bbPlcHdr"/>
        </w:types>
        <w:behaviors>
          <w:behavior w:val="content"/>
        </w:behaviors>
        <w:guid w:val="{13CC8CEB-C099-4622-8D31-28D25539A498}"/>
      </w:docPartPr>
      <w:docPartBody>
        <w:p w:rsidR="007D6D99" w:rsidRDefault="0031616E">
          <w:pPr>
            <w:pStyle w:val="B6226020D2574D8880447EAE45EA058B"/>
          </w:pPr>
          <w:r>
            <w:rPr>
              <w:rStyle w:val="Textodelmarcadordeposicin"/>
              <w:rFonts w:asciiTheme="majorHAnsi" w:hAnsiTheme="majorHAnsi"/>
              <w:color w:val="D9E2F3" w:themeColor="accent5" w:themeTint="33"/>
              <w:sz w:val="36"/>
              <w:szCs w:val="36"/>
            </w:rPr>
            <w:t>Haga clic aquí para escribir el texto.</w:t>
          </w:r>
        </w:p>
      </w:docPartBody>
    </w:docPart>
    <w:docPart>
      <w:docPartPr>
        <w:name w:val="3E8E0C0BFF104CAC896FAEB8B00E2351"/>
        <w:category>
          <w:name w:val="General"/>
          <w:gallery w:val="placeholder"/>
        </w:category>
        <w:types>
          <w:type w:val="bbPlcHdr"/>
        </w:types>
        <w:behaviors>
          <w:behavior w:val="content"/>
        </w:behaviors>
        <w:guid w:val="{173DFECD-CD3C-4262-A948-4C3A44B7AA05}"/>
      </w:docPartPr>
      <w:docPartBody>
        <w:p w:rsidR="007D6D99" w:rsidRDefault="0031616E">
          <w:pPr>
            <w:pStyle w:val="3E8E0C0BFF104CAC896FAEB8B00E2351"/>
          </w:pPr>
          <w:r>
            <w:rPr>
              <w:rStyle w:val="Textodelmarcadordeposicin"/>
              <w:rFonts w:asciiTheme="majorHAnsi" w:hAnsiTheme="majorHAnsi"/>
              <w:color w:val="D9E2F3" w:themeColor="accent5" w:themeTint="33"/>
            </w:rPr>
            <w:t>Haga clic aquí para escribir el texto.</w:t>
          </w:r>
        </w:p>
      </w:docPartBody>
    </w:docPart>
    <w:docPart>
      <w:docPartPr>
        <w:name w:val="F5ED236EB70447B0A27849980A952AE4"/>
        <w:category>
          <w:name w:val="General"/>
          <w:gallery w:val="placeholder"/>
        </w:category>
        <w:types>
          <w:type w:val="bbPlcHdr"/>
        </w:types>
        <w:behaviors>
          <w:behavior w:val="content"/>
        </w:behaviors>
        <w:guid w:val="{B9F70770-1DEF-487B-8BAA-ADEEACEBDE83}"/>
      </w:docPartPr>
      <w:docPartBody>
        <w:p w:rsidR="007D6D99" w:rsidRDefault="0031616E">
          <w:pPr>
            <w:pStyle w:val="F5ED236EB70447B0A27849980A952AE4"/>
          </w:pPr>
          <w:r>
            <w:rPr>
              <w:rStyle w:val="Textodelmarcadordeposicin"/>
              <w:rFonts w:asciiTheme="majorHAnsi" w:hAnsiTheme="majorHAnsi"/>
              <w:color w:val="D9E2F3" w:themeColor="accent5" w:themeTint="33"/>
              <w:sz w:val="36"/>
              <w:szCs w:val="36"/>
            </w:rPr>
            <w:t>Haga clic aquí para escribir el texto.</w:t>
          </w:r>
        </w:p>
      </w:docPartBody>
    </w:docPart>
    <w:docPart>
      <w:docPartPr>
        <w:name w:val="797A655DDE284FE69D9E4E72A3A16059"/>
        <w:category>
          <w:name w:val="General"/>
          <w:gallery w:val="placeholder"/>
        </w:category>
        <w:types>
          <w:type w:val="bbPlcHdr"/>
        </w:types>
        <w:behaviors>
          <w:behavior w:val="content"/>
        </w:behaviors>
        <w:guid w:val="{445553CA-F804-4506-B19B-EA1C36212E9E}"/>
      </w:docPartPr>
      <w:docPartBody>
        <w:p w:rsidR="007D6D99" w:rsidRDefault="0031616E">
          <w:pPr>
            <w:pStyle w:val="797A655DDE284FE69D9E4E72A3A16059"/>
          </w:pPr>
          <w:r>
            <w:rPr>
              <w:rStyle w:val="Textodelmarcadordeposicin"/>
              <w:rFonts w:asciiTheme="majorHAnsi" w:hAnsiTheme="majorHAnsi"/>
              <w:color w:val="1F3864" w:themeColor="accent5" w:themeShade="80"/>
              <w:sz w:val="52"/>
              <w:szCs w:val="52"/>
            </w:rPr>
            <w:t>Haga clic aquí para escribir el texto.</w:t>
          </w:r>
        </w:p>
      </w:docPartBody>
    </w:docPart>
    <w:docPart>
      <w:docPartPr>
        <w:name w:val="9350BC7D9B4041508859EA637BDA0BBB"/>
        <w:category>
          <w:name w:val="General"/>
          <w:gallery w:val="placeholder"/>
        </w:category>
        <w:types>
          <w:type w:val="bbPlcHdr"/>
        </w:types>
        <w:behaviors>
          <w:behavior w:val="content"/>
        </w:behaviors>
        <w:guid w:val="{EDA3044B-BA1E-427D-B397-92CB1AF1CD8D}"/>
      </w:docPartPr>
      <w:docPartBody>
        <w:p w:rsidR="002037A9" w:rsidRDefault="007D6D99" w:rsidP="007D6D99">
          <w:pPr>
            <w:pStyle w:val="9350BC7D9B4041508859EA637BDA0BBB"/>
          </w:pPr>
          <w:r>
            <w:rPr>
              <w:caps/>
              <w:color w:val="FFFFFF" w:themeColor="background1"/>
              <w:sz w:val="18"/>
              <w:szCs w:val="18"/>
            </w:rPr>
            <w:t>[Título del documento]</w:t>
          </w:r>
        </w:p>
      </w:docPartBody>
    </w:docPart>
    <w:docPart>
      <w:docPartPr>
        <w:name w:val="D4615D0121BC44F7BE51CCE40E4361EC"/>
        <w:category>
          <w:name w:val="General"/>
          <w:gallery w:val="placeholder"/>
        </w:category>
        <w:types>
          <w:type w:val="bbPlcHdr"/>
        </w:types>
        <w:behaviors>
          <w:behavior w:val="content"/>
        </w:behaviors>
        <w:guid w:val="{371BE747-2512-4DDF-9F23-5DE3E759F8E0}"/>
      </w:docPartPr>
      <w:docPartBody>
        <w:p w:rsidR="002037A9" w:rsidRDefault="007D6D99" w:rsidP="007D6D99">
          <w:pPr>
            <w:pStyle w:val="D4615D0121BC44F7BE51CCE40E4361EC"/>
          </w:pPr>
          <w:r>
            <w:rPr>
              <w:rStyle w:val="Textode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16E"/>
    <w:rsid w:val="002037A9"/>
    <w:rsid w:val="0031616E"/>
    <w:rsid w:val="005F7036"/>
    <w:rsid w:val="006F6FF2"/>
    <w:rsid w:val="007D6D99"/>
    <w:rsid w:val="007F4426"/>
    <w:rsid w:val="00A56A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2198719455643A797CE6D664FB1CAC7">
    <w:name w:val="12198719455643A797CE6D664FB1CAC7"/>
  </w:style>
  <w:style w:type="paragraph" w:customStyle="1" w:styleId="BA8E3177978A478099A41EAABB340AAC">
    <w:name w:val="BA8E3177978A478099A41EAABB340AAC"/>
  </w:style>
  <w:style w:type="paragraph" w:customStyle="1" w:styleId="1D7B7D75796C4262A0E7C552721E8C70">
    <w:name w:val="1D7B7D75796C4262A0E7C552721E8C70"/>
  </w:style>
  <w:style w:type="paragraph" w:customStyle="1" w:styleId="B0B373CC45914B968FAFB1F32DA5D44F">
    <w:name w:val="B0B373CC45914B968FAFB1F32DA5D44F"/>
  </w:style>
  <w:style w:type="paragraph" w:customStyle="1" w:styleId="B6226020D2574D8880447EAE45EA058B">
    <w:name w:val="B6226020D2574D8880447EAE45EA058B"/>
  </w:style>
  <w:style w:type="paragraph" w:customStyle="1" w:styleId="3E8E0C0BFF104CAC896FAEB8B00E2351">
    <w:name w:val="3E8E0C0BFF104CAC896FAEB8B00E2351"/>
  </w:style>
  <w:style w:type="paragraph" w:customStyle="1" w:styleId="F5ED236EB70447B0A27849980A952AE4">
    <w:name w:val="F5ED236EB70447B0A27849980A952AE4"/>
  </w:style>
  <w:style w:type="paragraph" w:customStyle="1" w:styleId="797A655DDE284FE69D9E4E72A3A16059">
    <w:name w:val="797A655DDE284FE69D9E4E72A3A16059"/>
  </w:style>
  <w:style w:type="paragraph" w:customStyle="1" w:styleId="EF77953D22854B7199276BBC0A3C99F8">
    <w:name w:val="EF77953D22854B7199276BBC0A3C99F8"/>
  </w:style>
  <w:style w:type="paragraph" w:customStyle="1" w:styleId="C79FFEA3E8CF4A1F8AEC581D724386DB">
    <w:name w:val="C79FFEA3E8CF4A1F8AEC581D724386DB"/>
  </w:style>
  <w:style w:type="paragraph" w:customStyle="1" w:styleId="4AFB2AE9B39C4C4DA2DF5C22D93F3B1C">
    <w:name w:val="4AFB2AE9B39C4C4DA2DF5C22D93F3B1C"/>
  </w:style>
  <w:style w:type="paragraph" w:customStyle="1" w:styleId="7A1D08A5F4DC4CAC90927F4676722FA7">
    <w:name w:val="7A1D08A5F4DC4CAC90927F4676722FA7"/>
  </w:style>
  <w:style w:type="paragraph" w:customStyle="1" w:styleId="69F39D3AA4D0422D98ADAC0B30FFDA26">
    <w:name w:val="69F39D3AA4D0422D98ADAC0B30FFDA26"/>
  </w:style>
  <w:style w:type="paragraph" w:customStyle="1" w:styleId="E10D46DAA89C42AFA6CCF4801174B5D3">
    <w:name w:val="E10D46DAA89C42AFA6CCF4801174B5D3"/>
  </w:style>
  <w:style w:type="paragraph" w:customStyle="1" w:styleId="808B2B46306F49298A9D0D01B478B70B">
    <w:name w:val="808B2B46306F49298A9D0D01B478B70B"/>
  </w:style>
  <w:style w:type="paragraph" w:customStyle="1" w:styleId="88EAB54035E7415CA0F07D3E30514F55">
    <w:name w:val="88EAB54035E7415CA0F07D3E30514F55"/>
  </w:style>
  <w:style w:type="paragraph" w:customStyle="1" w:styleId="55C691A22BDE4D71A30E13F32DE9AAB2">
    <w:name w:val="55C691A22BDE4D71A30E13F32DE9AAB2"/>
  </w:style>
  <w:style w:type="paragraph" w:customStyle="1" w:styleId="2F11F9681631431ABD308EBC8C58D7F8">
    <w:name w:val="2F11F9681631431ABD308EBC8C58D7F8"/>
  </w:style>
  <w:style w:type="paragraph" w:customStyle="1" w:styleId="17472E3512154F18956C07EF3FCD2D68">
    <w:name w:val="17472E3512154F18956C07EF3FCD2D68"/>
  </w:style>
  <w:style w:type="paragraph" w:customStyle="1" w:styleId="24CB4093643849318D6C66132A9F88D0">
    <w:name w:val="24CB4093643849318D6C66132A9F88D0"/>
  </w:style>
  <w:style w:type="paragraph" w:customStyle="1" w:styleId="A0D6276304D34413B4AB66E220F8B2BF">
    <w:name w:val="A0D6276304D34413B4AB66E220F8B2BF"/>
  </w:style>
  <w:style w:type="paragraph" w:customStyle="1" w:styleId="A5426DF53C9E4F5BA39BD057F6F3AF53">
    <w:name w:val="A5426DF53C9E4F5BA39BD057F6F3AF53"/>
  </w:style>
  <w:style w:type="paragraph" w:customStyle="1" w:styleId="9350BC7D9B4041508859EA637BDA0BBB">
    <w:name w:val="9350BC7D9B4041508859EA637BDA0BBB"/>
    <w:rsid w:val="007D6D99"/>
  </w:style>
  <w:style w:type="character" w:customStyle="1" w:styleId="Textodemarcadordeposicin">
    <w:name w:val="Texto de marcador de posición"/>
    <w:basedOn w:val="Fuentedeprrafopredeter"/>
    <w:uiPriority w:val="99"/>
    <w:semiHidden/>
    <w:rsid w:val="007D6D99"/>
    <w:rPr>
      <w:color w:val="808080"/>
    </w:rPr>
  </w:style>
  <w:style w:type="paragraph" w:customStyle="1" w:styleId="D4615D0121BC44F7BE51CCE40E4361EC">
    <w:name w:val="D4615D0121BC44F7BE51CCE40E4361EC"/>
    <w:rsid w:val="007D6D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oundry">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8EA2F-40B0-4F48-B41C-8BEDCC7FD6FB}">
  <ds:schemaRefs>
    <ds:schemaRef ds:uri="http://schemas.microsoft.com/sharepoint/v3/contenttype/forms"/>
  </ds:schemaRefs>
</ds:datastoreItem>
</file>

<file path=customXml/itemProps2.xml><?xml version="1.0" encoding="utf-8"?>
<ds:datastoreItem xmlns:ds="http://schemas.openxmlformats.org/officeDocument/2006/customXml" ds:itemID="{9F910A29-F168-4E44-A3C1-E1C671AF9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Kit de cuaderno escolar de notas (portada, lomo y fichas de división).dotx</Template>
  <TotalTime>0</TotalTime>
  <Pages>6</Pages>
  <Words>21</Words>
  <Characters>116</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Carrasco bueno dommingo    Desarrollo de aplicaciones web    Proyecto</vt:lpstr>
      <vt:lpstr/>
    </vt:vector>
  </TitlesOfParts>
  <Manager/>
  <Company/>
  <LinksUpToDate>false</LinksUpToDate>
  <CharactersWithSpaces>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Carrasco bueno dommingo    Desarrollo de aplicaciones web    Proyecto</dc:title>
  <dc:creator/>
  <cp:keywords/>
  <cp:lastModifiedBy/>
  <cp:revision>1</cp:revision>
  <dcterms:created xsi:type="dcterms:W3CDTF">2016-04-19T18:14:00Z</dcterms:created>
  <dcterms:modified xsi:type="dcterms:W3CDTF">2016-04-20T13:02:00Z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TC102742559990</vt:lpwstr>
  </property>
</Properties>
</file>